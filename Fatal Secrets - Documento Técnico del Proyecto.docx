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DA789E" w14:textId="2D247861" w:rsidR="004D6B86" w:rsidRDefault="189C439C" w:rsidP="00E71B36">
      <w:pPr>
        <w:pStyle w:val="Ttulo"/>
      </w:pPr>
      <w:r>
        <w:t>Fatal Secrets</w:t>
      </w:r>
    </w:p>
    <w:p w14:paraId="7B284260" w14:textId="71D31604" w:rsidR="1D500EAC" w:rsidRDefault="1D500EAC" w:rsidP="00E71B36">
      <w:pPr>
        <w:jc w:val="center"/>
      </w:pPr>
    </w:p>
    <w:p w14:paraId="428532C1" w14:textId="7AD825FD" w:rsidR="6B732592" w:rsidRDefault="6B732592" w:rsidP="00E71B36">
      <w:pPr>
        <w:jc w:val="center"/>
      </w:pPr>
    </w:p>
    <w:p w14:paraId="271FED6E" w14:textId="2821181E" w:rsidR="6B732592" w:rsidRDefault="6B732592" w:rsidP="00E71B36">
      <w:pPr>
        <w:jc w:val="center"/>
      </w:pPr>
    </w:p>
    <w:p w14:paraId="17737174" w14:textId="7D36C09E" w:rsidR="191C85A0" w:rsidRDefault="2033E34A" w:rsidP="00E71B36">
      <w:pPr>
        <w:jc w:val="center"/>
      </w:pPr>
      <w:r>
        <w:t xml:space="preserve">Daniel Felipe </w:t>
      </w:r>
      <w:r w:rsidR="3073735C">
        <w:t xml:space="preserve">Chávez </w:t>
      </w:r>
      <w:r w:rsidR="57C2DAC8">
        <w:t>González</w:t>
      </w:r>
    </w:p>
    <w:p w14:paraId="515BC162" w14:textId="2F63443E" w:rsidR="191C85A0" w:rsidRDefault="43FBFCCC" w:rsidP="00E71B36">
      <w:pPr>
        <w:jc w:val="center"/>
      </w:pPr>
      <w:r>
        <w:t xml:space="preserve">Juan David </w:t>
      </w:r>
      <w:r w:rsidR="7B41B9E2">
        <w:t xml:space="preserve">Sanabria </w:t>
      </w:r>
      <w:r w:rsidR="57C2DAC8">
        <w:t>Campos</w:t>
      </w:r>
    </w:p>
    <w:p w14:paraId="7CF198D5" w14:textId="6DA4A1A0" w:rsidR="20F33DE4" w:rsidRDefault="20F33DE4" w:rsidP="00E71B36">
      <w:pPr>
        <w:jc w:val="center"/>
      </w:pPr>
      <w:proofErr w:type="spellStart"/>
      <w:r>
        <w:t>Yefri</w:t>
      </w:r>
      <w:proofErr w:type="spellEnd"/>
      <w:r>
        <w:t xml:space="preserve"> Esteban </w:t>
      </w:r>
      <w:r w:rsidR="7ED9DE0C">
        <w:t>Ávila Zuluaga</w:t>
      </w:r>
    </w:p>
    <w:p w14:paraId="575D003F" w14:textId="54D03765" w:rsidR="6033EBE3" w:rsidRDefault="016540D0" w:rsidP="00E71B36">
      <w:pPr>
        <w:jc w:val="center"/>
      </w:pPr>
      <w:r>
        <w:t xml:space="preserve">Juan </w:t>
      </w:r>
      <w:r w:rsidR="42578EF2">
        <w:t>Sebastián</w:t>
      </w:r>
      <w:r>
        <w:t xml:space="preserve"> </w:t>
      </w:r>
      <w:r w:rsidR="6ADC09D7">
        <w:t>García</w:t>
      </w:r>
      <w:r>
        <w:t xml:space="preserve"> </w:t>
      </w:r>
      <w:r w:rsidR="42578EF2">
        <w:t>Rodríguez</w:t>
      </w:r>
    </w:p>
    <w:p w14:paraId="12A88878" w14:textId="039BF71A" w:rsidR="7ED9DE0C" w:rsidRDefault="7ED9DE0C"/>
    <w:p w14:paraId="7851FBA5" w14:textId="11D6EC2E" w:rsidR="004D6B86" w:rsidRDefault="004D6B86">
      <w:pPr>
        <w:pStyle w:val="Ttulo21"/>
      </w:pPr>
    </w:p>
    <w:p w14:paraId="0DB5C920" w14:textId="762EA3A5" w:rsidR="6B732592" w:rsidRDefault="6B732592" w:rsidP="6B732592">
      <w:pPr>
        <w:pStyle w:val="Ttulo21"/>
      </w:pPr>
    </w:p>
    <w:p w14:paraId="40F958BE" w14:textId="732DA41B" w:rsidR="6B732592" w:rsidRDefault="6B732592" w:rsidP="6B732592">
      <w:pPr>
        <w:pStyle w:val="Ttulo21"/>
      </w:pPr>
    </w:p>
    <w:p w14:paraId="7C2FD642" w14:textId="421F67CA" w:rsidR="004D6B86" w:rsidRDefault="51F5D375" w:rsidP="3B8E7509">
      <w:pPr>
        <w:pStyle w:val="Ttulo21"/>
      </w:pPr>
      <w:r>
        <w:t>Fundación</w:t>
      </w:r>
      <w:r w:rsidR="032E5C12">
        <w:t xml:space="preserve"> universitaria </w:t>
      </w:r>
      <w:r w:rsidR="34B0762D">
        <w:t>Konrad Lorenz</w:t>
      </w:r>
      <w:r w:rsidR="01C72C4D">
        <w:t xml:space="preserve"> </w:t>
      </w:r>
    </w:p>
    <w:p w14:paraId="4579DD77" w14:textId="0A17C78A" w:rsidR="00732F00" w:rsidRDefault="00345333" w:rsidP="00732F00">
      <w:pPr>
        <w:pStyle w:val="Ttulodeseccin"/>
        <w:rPr>
          <w:lang w:bidi="es-ES"/>
        </w:rPr>
      </w:pPr>
      <w:r>
        <w:rPr>
          <w:lang w:bidi="es-ES"/>
        </w:rPr>
        <w:lastRenderedPageBreak/>
        <w:t>Resumen</w:t>
      </w:r>
    </w:p>
    <w:p w14:paraId="4027A011" w14:textId="21332A47" w:rsidR="00701FDC" w:rsidRDefault="00732F00" w:rsidP="00732F00">
      <w:pPr>
        <w:ind w:firstLine="0"/>
        <w:rPr>
          <w:lang w:bidi="es-ES"/>
        </w:rPr>
      </w:pPr>
      <w:r>
        <w:rPr>
          <w:lang w:bidi="es-ES"/>
        </w:rPr>
        <w:t>Este proyecto consiste en el desarrollo de un videojuego basado en la programación orientada a objetos (POO)</w:t>
      </w:r>
      <w:r w:rsidR="00F702CE">
        <w:rPr>
          <w:lang w:bidi="es-ES"/>
        </w:rPr>
        <w:t xml:space="preserve"> en el lenguaje de programación Java</w:t>
      </w:r>
      <w:r>
        <w:rPr>
          <w:lang w:bidi="es-ES"/>
        </w:rPr>
        <w:t xml:space="preserve"> y siguiendo el patrón arquitectónico MVC</w:t>
      </w:r>
      <w:r w:rsidR="001871B4" w:rsidRPr="001871B4">
        <w:rPr>
          <w:lang w:bidi="es-ES"/>
        </w:rPr>
        <w:t xml:space="preserve"> (Modelo-Vista-Controlador),</w:t>
      </w:r>
      <w:r w:rsidR="001C7ABC">
        <w:rPr>
          <w:lang w:bidi="es-ES"/>
        </w:rPr>
        <w:t xml:space="preserve"> </w:t>
      </w:r>
      <w:r w:rsidR="001C7ABC" w:rsidRPr="001C7ABC">
        <w:rPr>
          <w:lang w:bidi="es-ES"/>
        </w:rPr>
        <w:t>asegurando una separación clara entre la lógica del juego, la interfaz y el control de los eventos</w:t>
      </w:r>
      <w:r>
        <w:rPr>
          <w:lang w:bidi="es-ES"/>
        </w:rPr>
        <w:t>. El juego se ambienta en la Universidad Konrad Lorenz,</w:t>
      </w:r>
      <w:r w:rsidR="000A3547">
        <w:rPr>
          <w:lang w:bidi="es-ES"/>
        </w:rPr>
        <w:t xml:space="preserve"> </w:t>
      </w:r>
      <w:r w:rsidR="00DE1B98">
        <w:rPr>
          <w:lang w:bidi="es-ES"/>
        </w:rPr>
        <w:t>lugar desde dónde se ha recibido una llamada de emergencia que informa sobre el presunto asesinato de</w:t>
      </w:r>
      <w:r w:rsidR="00CC728B">
        <w:rPr>
          <w:lang w:bidi="es-ES"/>
        </w:rPr>
        <w:t xml:space="preserve"> un</w:t>
      </w:r>
      <w:r w:rsidR="00DE1B98">
        <w:rPr>
          <w:lang w:bidi="es-ES"/>
        </w:rPr>
        <w:t xml:space="preserve"> decano de la universidad</w:t>
      </w:r>
      <w:r w:rsidR="00BF71F1">
        <w:t>. En este contexto</w:t>
      </w:r>
      <w:r>
        <w:rPr>
          <w:lang w:bidi="es-ES"/>
        </w:rPr>
        <w:t xml:space="preserve"> los jugadores asumen el rol de un detective encargado de resolver </w:t>
      </w:r>
      <w:r w:rsidR="00627D6F">
        <w:t>el</w:t>
      </w:r>
      <w:r>
        <w:rPr>
          <w:lang w:bidi="es-ES"/>
        </w:rPr>
        <w:t xml:space="preserve"> misterioso asesinato</w:t>
      </w:r>
      <w:r w:rsidR="00A340A6">
        <w:t xml:space="preserve">. </w:t>
      </w:r>
      <w:r>
        <w:rPr>
          <w:lang w:bidi="es-ES"/>
        </w:rPr>
        <w:t>A lo largo de</w:t>
      </w:r>
      <w:r w:rsidR="00E73CB0">
        <w:t xml:space="preserve"> la partida</w:t>
      </w:r>
      <w:r>
        <w:rPr>
          <w:lang w:bidi="es-ES"/>
        </w:rPr>
        <w:t>, el jugador deberá</w:t>
      </w:r>
      <w:r w:rsidR="00E73CB0">
        <w:t xml:space="preserve"> hacer deducciones, </w:t>
      </w:r>
      <w:r w:rsidR="008F6510">
        <w:t xml:space="preserve">interrogaciones </w:t>
      </w:r>
      <w:r w:rsidR="00E70BDD">
        <w:t>y</w:t>
      </w:r>
      <w:r>
        <w:rPr>
          <w:lang w:bidi="es-ES"/>
        </w:rPr>
        <w:t xml:space="preserve"> resolver </w:t>
      </w:r>
      <w:r w:rsidR="00CC728B">
        <w:rPr>
          <w:lang w:bidi="es-ES"/>
        </w:rPr>
        <w:t>acertijo</w:t>
      </w:r>
      <w:r>
        <w:rPr>
          <w:lang w:bidi="es-ES"/>
        </w:rPr>
        <w:t xml:space="preserve">s </w:t>
      </w:r>
      <w:r w:rsidR="00E70BDD">
        <w:rPr>
          <w:lang w:bidi="es-ES"/>
        </w:rPr>
        <w:t>para</w:t>
      </w:r>
      <w:r>
        <w:rPr>
          <w:lang w:bidi="es-ES"/>
        </w:rPr>
        <w:t xml:space="preserve"> desbloquear nuevas pistas que lo acercarán cada vez más a la verdad. El principal desafío radica en descartar sospechosos incorrectos hasta identificar al verdadero culpable</w:t>
      </w:r>
      <w:r w:rsidR="006B2D1F">
        <w:rPr>
          <w:lang w:bidi="es-ES"/>
        </w:rPr>
        <w:t>.</w:t>
      </w:r>
    </w:p>
    <w:p w14:paraId="69DFEC6E" w14:textId="7B6C833A" w:rsidR="00732F00" w:rsidRDefault="00CA4A04" w:rsidP="00732F00">
      <w:pPr>
        <w:ind w:firstLine="0"/>
        <w:rPr>
          <w:lang w:bidi="es-ES"/>
        </w:rPr>
      </w:pPr>
      <w:r w:rsidRPr="00CA4A04">
        <w:rPr>
          <w:lang w:bidi="es-ES"/>
        </w:rPr>
        <w:t xml:space="preserve">Además del código fuente, el proyecto incluye el </w:t>
      </w:r>
      <w:r w:rsidRPr="00237C11">
        <w:rPr>
          <w:lang w:bidi="es-ES"/>
        </w:rPr>
        <w:t>diagrama MVC</w:t>
      </w:r>
      <w:r w:rsidRPr="00CA4A04">
        <w:rPr>
          <w:lang w:bidi="es-ES"/>
        </w:rPr>
        <w:t xml:space="preserve"> y </w:t>
      </w:r>
      <w:r w:rsidRPr="00237C11">
        <w:rPr>
          <w:lang w:bidi="es-ES"/>
        </w:rPr>
        <w:t>mockups del GUI</w:t>
      </w:r>
      <w:r w:rsidRPr="00CA4A04">
        <w:rPr>
          <w:lang w:bidi="es-ES"/>
        </w:rPr>
        <w:t>, los cuales proporcionan una visión clara de la estructura del software y la interacción del usuario con la interfaz</w:t>
      </w:r>
      <w:r w:rsidR="41FEEE70" w:rsidRPr="41FEEE70">
        <w:rPr>
          <w:lang w:bidi="es-ES"/>
        </w:rPr>
        <w:t>.</w:t>
      </w:r>
    </w:p>
    <w:p w14:paraId="45EB07FD" w14:textId="629600A9" w:rsidR="004D6B86" w:rsidRDefault="08E62781" w:rsidP="0071002A">
      <w:pPr>
        <w:rPr>
          <w:lang w:bidi="es-ES"/>
        </w:rPr>
      </w:pPr>
      <w:r w:rsidRPr="08E62781">
        <w:rPr>
          <w:rStyle w:val="nfasis"/>
          <w:lang w:bidi="es-ES"/>
        </w:rPr>
        <w:t>Palabras clave</w:t>
      </w:r>
      <w:r w:rsidRPr="08E62781">
        <w:rPr>
          <w:lang w:bidi="es-ES"/>
        </w:rPr>
        <w:t xml:space="preserve">: </w:t>
      </w:r>
      <w:r w:rsidR="40149B27" w:rsidRPr="40149B27">
        <w:rPr>
          <w:lang w:bidi="es-ES"/>
        </w:rPr>
        <w:t>videojuego</w:t>
      </w:r>
      <w:r w:rsidR="366DEB19" w:rsidRPr="366DEB19">
        <w:rPr>
          <w:lang w:bidi="es-ES"/>
        </w:rPr>
        <w:t>,</w:t>
      </w:r>
      <w:r w:rsidR="3BAB4FCF" w:rsidRPr="3BAB4FCF">
        <w:rPr>
          <w:lang w:bidi="es-ES"/>
        </w:rPr>
        <w:t xml:space="preserve"> </w:t>
      </w:r>
      <w:r w:rsidR="008A4956">
        <w:rPr>
          <w:lang w:bidi="es-ES"/>
        </w:rPr>
        <w:t>d</w:t>
      </w:r>
      <w:r w:rsidR="422AA941" w:rsidRPr="422AA941">
        <w:rPr>
          <w:lang w:bidi="es-ES"/>
        </w:rPr>
        <w:t>etective</w:t>
      </w:r>
      <w:r w:rsidR="7ECE55EF" w:rsidRPr="7ECE55EF">
        <w:rPr>
          <w:lang w:bidi="es-ES"/>
        </w:rPr>
        <w:t>,</w:t>
      </w:r>
      <w:r w:rsidR="0104AD3A" w:rsidRPr="0104AD3A">
        <w:rPr>
          <w:lang w:bidi="es-ES"/>
        </w:rPr>
        <w:t xml:space="preserve"> </w:t>
      </w:r>
      <w:r w:rsidR="00462773">
        <w:rPr>
          <w:lang w:bidi="es-ES"/>
        </w:rPr>
        <w:t>a</w:t>
      </w:r>
      <w:r w:rsidR="6331293D" w:rsidRPr="6331293D">
        <w:rPr>
          <w:lang w:bidi="es-ES"/>
        </w:rPr>
        <w:t>sesinato</w:t>
      </w:r>
      <w:r w:rsidR="545E4AF2" w:rsidRPr="545E4AF2">
        <w:rPr>
          <w:lang w:bidi="es-ES"/>
        </w:rPr>
        <w:t xml:space="preserve">, </w:t>
      </w:r>
      <w:r w:rsidR="0071002A">
        <w:rPr>
          <w:lang w:bidi="es-ES"/>
        </w:rPr>
        <w:t>sospechosos,</w:t>
      </w:r>
      <w:r w:rsidR="0071002A" w:rsidRPr="545E4AF2">
        <w:rPr>
          <w:lang w:bidi="es-ES"/>
        </w:rPr>
        <w:t xml:space="preserve"> </w:t>
      </w:r>
      <w:r w:rsidR="006B2D1F">
        <w:rPr>
          <w:lang w:bidi="es-ES"/>
        </w:rPr>
        <w:t>acertijos</w:t>
      </w:r>
      <w:r w:rsidR="40149B27" w:rsidRPr="40149B27">
        <w:rPr>
          <w:lang w:bidi="es-ES"/>
        </w:rPr>
        <w:t>,</w:t>
      </w:r>
      <w:r w:rsidR="0071002A">
        <w:rPr>
          <w:lang w:bidi="es-ES"/>
        </w:rPr>
        <w:t xml:space="preserve"> </w:t>
      </w:r>
      <w:r w:rsidR="0071002A" w:rsidRPr="545E4AF2">
        <w:rPr>
          <w:lang w:bidi="es-ES"/>
        </w:rPr>
        <w:t>pistas</w:t>
      </w:r>
      <w:r w:rsidR="0071002A" w:rsidRPr="5F65A0BA">
        <w:rPr>
          <w:lang w:bidi="es-ES"/>
        </w:rPr>
        <w:t>,</w:t>
      </w:r>
      <w:r w:rsidR="001E0661">
        <w:rPr>
          <w:lang w:bidi="es-ES"/>
        </w:rPr>
        <w:t xml:space="preserve"> </w:t>
      </w:r>
      <w:r w:rsidR="40149B27" w:rsidRPr="40149B27">
        <w:rPr>
          <w:lang w:bidi="es-ES"/>
        </w:rPr>
        <w:t xml:space="preserve">investigación, </w:t>
      </w:r>
      <w:r w:rsidR="001E0661" w:rsidRPr="42C558D8">
        <w:rPr>
          <w:lang w:bidi="es-ES"/>
        </w:rPr>
        <w:t>deducción,</w:t>
      </w:r>
      <w:r w:rsidR="001E0661">
        <w:rPr>
          <w:lang w:bidi="es-ES"/>
        </w:rPr>
        <w:t xml:space="preserve"> </w:t>
      </w:r>
      <w:r w:rsidR="001E0661" w:rsidRPr="42C558D8">
        <w:rPr>
          <w:lang w:bidi="es-ES"/>
        </w:rPr>
        <w:t>misterio,</w:t>
      </w:r>
      <w:r w:rsidR="001E0661">
        <w:rPr>
          <w:lang w:bidi="es-ES"/>
        </w:rPr>
        <w:t xml:space="preserve"> </w:t>
      </w:r>
      <w:r w:rsidR="00B23204">
        <w:rPr>
          <w:lang w:bidi="es-ES"/>
        </w:rPr>
        <w:t>Java,</w:t>
      </w:r>
      <w:r w:rsidR="003750B2">
        <w:rPr>
          <w:lang w:bidi="es-ES"/>
        </w:rPr>
        <w:t xml:space="preserve"> </w:t>
      </w:r>
      <w:r w:rsidR="00B366C6">
        <w:rPr>
          <w:lang w:bidi="es-ES"/>
        </w:rPr>
        <w:t xml:space="preserve">POO, </w:t>
      </w:r>
      <w:r w:rsidR="00B23204">
        <w:rPr>
          <w:lang w:bidi="es-ES"/>
        </w:rPr>
        <w:t>MVC</w:t>
      </w:r>
      <w:r w:rsidR="00B23204" w:rsidRPr="123A7BB3">
        <w:rPr>
          <w:lang w:bidi="es-ES"/>
        </w:rPr>
        <w:t>,</w:t>
      </w:r>
      <w:r w:rsidR="00B23204" w:rsidRPr="195D8348">
        <w:rPr>
          <w:lang w:bidi="es-ES"/>
        </w:rPr>
        <w:t xml:space="preserve"> </w:t>
      </w:r>
      <w:r w:rsidR="00B23204">
        <w:rPr>
          <w:lang w:bidi="es-ES"/>
        </w:rPr>
        <w:t xml:space="preserve">GUI, </w:t>
      </w:r>
      <w:r w:rsidR="003750B2">
        <w:rPr>
          <w:lang w:bidi="es-ES"/>
        </w:rPr>
        <w:t>moc</w:t>
      </w:r>
      <w:r w:rsidR="004179F1">
        <w:rPr>
          <w:lang w:bidi="es-ES"/>
        </w:rPr>
        <w:t>kups</w:t>
      </w:r>
      <w:r w:rsidR="42C558D8" w:rsidRPr="42C558D8">
        <w:rPr>
          <w:lang w:bidi="es-ES"/>
        </w:rPr>
        <w:t xml:space="preserve">. </w:t>
      </w:r>
      <w:r w:rsidR="7EEEFD95" w:rsidRPr="7EEEFD95">
        <w:rPr>
          <w:lang w:bidi="es-ES"/>
        </w:rPr>
        <w:t xml:space="preserve"> </w:t>
      </w:r>
    </w:p>
    <w:p w14:paraId="26574369" w14:textId="33CCC699" w:rsidR="004D6B86" w:rsidRPr="00AB12B0" w:rsidRDefault="005D402F" w:rsidP="00AB12B0">
      <w:pPr>
        <w:pStyle w:val="Ttulodeseccin"/>
        <w:rPr>
          <w:b/>
          <w:bCs/>
        </w:rPr>
      </w:pPr>
      <w:r w:rsidRPr="00AB12B0">
        <w:rPr>
          <w:b/>
          <w:bCs/>
        </w:rPr>
        <w:lastRenderedPageBreak/>
        <w:t>F</w:t>
      </w:r>
      <w:r w:rsidR="00AB12B0" w:rsidRPr="00AB12B0">
        <w:rPr>
          <w:b/>
          <w:bCs/>
        </w:rPr>
        <w:t>atal Secrets</w:t>
      </w:r>
    </w:p>
    <w:p w14:paraId="7CC1D035" w14:textId="1D2C1EDB" w:rsidR="00335A91" w:rsidRPr="00335A91" w:rsidRDefault="00830DCE" w:rsidP="00335A91">
      <w:pPr>
        <w:pStyle w:val="Ttulo1"/>
        <w:jc w:val="left"/>
      </w:pPr>
      <w:r>
        <w:t xml:space="preserve">Planteamiento del problema </w:t>
      </w:r>
    </w:p>
    <w:p w14:paraId="3136235C" w14:textId="77777777" w:rsidR="00C86A28" w:rsidRPr="00C86A28" w:rsidRDefault="00C86A28" w:rsidP="00C86A28">
      <w:pPr>
        <w:jc w:val="both"/>
        <w:rPr>
          <w:lang w:val="es-CO"/>
        </w:rPr>
      </w:pPr>
      <w:r w:rsidRPr="00C86A28">
        <w:rPr>
          <w:lang w:val="es-CO"/>
        </w:rPr>
        <w:t>La Universidad Konrad Lorenz vive un día aparentemente normal, pero en la mañana, el cuerpo del decano es hallado sin vida en su oficina. La única persona al tanto del crimen es su esposa, quien encontró el cuerpo y alertó a las autoridades. Para evitar alarmar al asesino, quien se presume aún está dentro de las instalaciones, las autoridades deciden mantener el incidente en secreto y no evacuar la universidad.</w:t>
      </w:r>
    </w:p>
    <w:p w14:paraId="04F743C9" w14:textId="4012643D" w:rsidR="00C86A28" w:rsidRPr="00C86A28" w:rsidRDefault="00C86A28" w:rsidP="00C86A28">
      <w:pPr>
        <w:jc w:val="both"/>
        <w:rPr>
          <w:lang w:val="es-CO"/>
        </w:rPr>
      </w:pPr>
      <w:r w:rsidRPr="00C86A28">
        <w:rPr>
          <w:lang w:val="es-CO"/>
        </w:rPr>
        <w:t>El jugador asume el rol de un detective privado contratado para resolver el caso de manera discreta. La misión consiste en reunir pistas, resolver acertijos, e interrogar a testigos y personajes clave en distintas ubicaciones de</w:t>
      </w:r>
      <w:r w:rsidR="008F4C8D">
        <w:rPr>
          <w:lang w:val="es-CO"/>
        </w:rPr>
        <w:t xml:space="preserve"> la universidad</w:t>
      </w:r>
      <w:r w:rsidRPr="00C86A28">
        <w:rPr>
          <w:lang w:val="es-CO"/>
        </w:rPr>
        <w:t>.</w:t>
      </w:r>
    </w:p>
    <w:p w14:paraId="1CF034D0" w14:textId="77777777" w:rsidR="00C86A28" w:rsidRPr="00C86A28" w:rsidRDefault="00C86A28" w:rsidP="00C86A28">
      <w:pPr>
        <w:jc w:val="both"/>
        <w:rPr>
          <w:lang w:val="es-CO"/>
        </w:rPr>
      </w:pPr>
      <w:r w:rsidRPr="00C86A28">
        <w:rPr>
          <w:lang w:val="es-CO"/>
        </w:rPr>
        <w:t>El reto principal radica en descubrir la identidad del culpable utilizando el razonamiento lógico y habilidades deductivas. Sin embargo, la tarea no es sencilla, ya que las pistas están dispersas y ocultas, y los personajes desconocen lo sucedido, por lo que el detective debe ganarse su cooperación ayudándolos con problemas personales o tareas específicas.</w:t>
      </w:r>
    </w:p>
    <w:p w14:paraId="00FCB483" w14:textId="77777777" w:rsidR="006B3BA1" w:rsidRPr="004F0BC5" w:rsidRDefault="00936707" w:rsidP="00C86A28">
      <w:pPr>
        <w:jc w:val="both"/>
      </w:pPr>
      <w:r w:rsidRPr="004F0BC5">
        <w:t>La trama plantea la pregunta central: ¿Podrá el jugador resolver el misterio y hacer justicia antes de que el culpable pase desapercibido y el caso quede sin resolver?</w:t>
      </w:r>
    </w:p>
    <w:p w14:paraId="59515A14" w14:textId="79A5B923" w:rsidR="00C86A28" w:rsidRPr="00C86A28" w:rsidRDefault="00C86A28" w:rsidP="006B3BA1">
      <w:pPr>
        <w:ind w:firstLine="0"/>
        <w:jc w:val="both"/>
        <w:rPr>
          <w:lang w:val="es-CO"/>
        </w:rPr>
      </w:pPr>
      <w:r w:rsidRPr="00C86A28">
        <w:rPr>
          <w:lang w:val="es-CO"/>
        </w:rPr>
        <w:t>Problemas específicos</w:t>
      </w:r>
      <w:r w:rsidR="006B3BA1" w:rsidRPr="004F0BC5">
        <w:rPr>
          <w:lang w:val="es-CO"/>
        </w:rPr>
        <w:t>:</w:t>
      </w:r>
    </w:p>
    <w:p w14:paraId="20F991B3" w14:textId="77777777" w:rsidR="00C86A28" w:rsidRPr="00C86A28" w:rsidRDefault="00C86A28" w:rsidP="00C86A28">
      <w:pPr>
        <w:numPr>
          <w:ilvl w:val="0"/>
          <w:numId w:val="26"/>
        </w:numPr>
        <w:jc w:val="both"/>
        <w:rPr>
          <w:lang w:val="es-CO"/>
        </w:rPr>
      </w:pPr>
      <w:r w:rsidRPr="00C86A28">
        <w:rPr>
          <w:lang w:val="es-CO"/>
        </w:rPr>
        <w:t>Acceso limitado a información clave: Los personajes no son conscientes del crimen, por lo que no pueden ofrecer información directa. El jugador debe completar tareas y acertijos para obtener las pistas necesarias.</w:t>
      </w:r>
    </w:p>
    <w:p w14:paraId="2157511A" w14:textId="77777777" w:rsidR="00C86A28" w:rsidRPr="00C86A28" w:rsidRDefault="00C86A28" w:rsidP="00C86A28">
      <w:pPr>
        <w:numPr>
          <w:ilvl w:val="0"/>
          <w:numId w:val="26"/>
        </w:numPr>
        <w:jc w:val="both"/>
        <w:rPr>
          <w:lang w:val="es-CO"/>
        </w:rPr>
      </w:pPr>
      <w:r w:rsidRPr="00C86A28">
        <w:rPr>
          <w:lang w:val="es-CO"/>
        </w:rPr>
        <w:t>Complejidad en las pistas: Las pistas están fragmentadas y requieren interpretar acertijos que involucran conocimientos del entorno universitario y habilidades lógicas.</w:t>
      </w:r>
    </w:p>
    <w:p w14:paraId="2DCF1A74" w14:textId="77777777" w:rsidR="00C86A28" w:rsidRPr="00C86A28" w:rsidRDefault="00C86A28" w:rsidP="00C86A28">
      <w:pPr>
        <w:numPr>
          <w:ilvl w:val="0"/>
          <w:numId w:val="26"/>
        </w:numPr>
        <w:jc w:val="both"/>
        <w:rPr>
          <w:lang w:val="es-CO"/>
        </w:rPr>
      </w:pPr>
      <w:r w:rsidRPr="00C86A28">
        <w:rPr>
          <w:lang w:val="es-CO"/>
        </w:rPr>
        <w:t>Tiempo limitado: Aunque no hay un cronómetro visible, el tiempo dentro de la historia es crítico, ya que el asesino podría actuar para cubrir sus huellas si el caso no se resuelve pronto.</w:t>
      </w:r>
    </w:p>
    <w:p w14:paraId="7D369CF8" w14:textId="77777777" w:rsidR="00C86A28" w:rsidRPr="00C86A28" w:rsidRDefault="00C86A28" w:rsidP="00C86A28">
      <w:pPr>
        <w:numPr>
          <w:ilvl w:val="0"/>
          <w:numId w:val="26"/>
        </w:numPr>
        <w:jc w:val="both"/>
        <w:rPr>
          <w:lang w:val="es-CO"/>
        </w:rPr>
      </w:pPr>
      <w:r w:rsidRPr="00C86A28">
        <w:rPr>
          <w:lang w:val="es-CO"/>
        </w:rPr>
        <w:lastRenderedPageBreak/>
        <w:t>Incertidumbre en los personajes: Algunos personajes pueden proporcionar pistas ambiguas o falsas, lo que complica la deducción de la verdad.</w:t>
      </w:r>
    </w:p>
    <w:p w14:paraId="3935A27E" w14:textId="5810D3B8" w:rsidR="004F4614" w:rsidRDefault="00C86A28" w:rsidP="004F0BC5">
      <w:pPr>
        <w:ind w:left="720" w:firstLine="0"/>
        <w:jc w:val="both"/>
        <w:rPr>
          <w:lang w:val="es-CO"/>
        </w:rPr>
      </w:pPr>
      <w:r w:rsidRPr="00C86A28">
        <w:rPr>
          <w:lang w:val="es-CO"/>
        </w:rPr>
        <w:t>Este escenario ofrece un contexto rico y desafiante que combina resolución de problemas, interacción narrativa, y exploración, haciendo del juego una experiencia envolvente e intrigante.</w:t>
      </w:r>
    </w:p>
    <w:p w14:paraId="7B10E1BF" w14:textId="77777777" w:rsidR="004F0BC5" w:rsidRPr="004F0BC5" w:rsidRDefault="004F0BC5" w:rsidP="004F0BC5">
      <w:pPr>
        <w:ind w:left="720" w:firstLine="0"/>
        <w:jc w:val="both"/>
        <w:rPr>
          <w:lang w:val="es-CO"/>
        </w:rPr>
      </w:pPr>
    </w:p>
    <w:p w14:paraId="0B067E3D" w14:textId="77777777" w:rsidR="000E6E12" w:rsidRPr="004F0BC5" w:rsidRDefault="00A72D56" w:rsidP="004F0BC5">
      <w:pPr>
        <w:ind w:firstLine="0"/>
        <w:jc w:val="both"/>
        <w:rPr>
          <w:lang w:val="es-CO"/>
        </w:rPr>
      </w:pPr>
      <w:r w:rsidRPr="004F0BC5">
        <w:t>Dinámica:</w:t>
      </w:r>
    </w:p>
    <w:p w14:paraId="15393402" w14:textId="235B9241" w:rsidR="000E6E12" w:rsidRPr="004F0BC5" w:rsidRDefault="000E6E12" w:rsidP="004F0BC5">
      <w:pPr>
        <w:pStyle w:val="Prrafodelista"/>
        <w:jc w:val="both"/>
        <w:rPr>
          <w:lang w:val="es-CO"/>
        </w:rPr>
      </w:pPr>
      <w:r w:rsidRPr="004F0BC5">
        <w:rPr>
          <w:lang w:val="es-CO"/>
        </w:rPr>
        <w:t>El juego está diseñado como una aventura narrativa con elementos de exploración, acertijos y recolección de pistas. El objetivo del jugador es resolver el caso del asesinato del decano de la Universidad Konrad Lorenz al explorar diversas ubicaciones, interactuar con personajes, y conectar evidencias dispersas en el campus.</w:t>
      </w:r>
    </w:p>
    <w:p w14:paraId="4E8CF702" w14:textId="77777777" w:rsidR="000E6E12" w:rsidRPr="004F0BC5" w:rsidRDefault="000E6E12" w:rsidP="004F0BC5">
      <w:pPr>
        <w:spacing w:line="360" w:lineRule="auto"/>
        <w:ind w:firstLine="0"/>
        <w:jc w:val="both"/>
        <w:rPr>
          <w:lang w:val="es-CO"/>
        </w:rPr>
      </w:pPr>
      <w:r w:rsidRPr="004F0BC5">
        <w:rPr>
          <w:lang w:val="es-CO"/>
        </w:rPr>
        <w:t>1. Inicio del Juego</w:t>
      </w:r>
    </w:p>
    <w:p w14:paraId="10ECF01B" w14:textId="77777777" w:rsidR="000E6E12" w:rsidRPr="000E6E12" w:rsidRDefault="000E6E12" w:rsidP="004F0BC5">
      <w:pPr>
        <w:pStyle w:val="Prrafodelista"/>
        <w:numPr>
          <w:ilvl w:val="0"/>
          <w:numId w:val="27"/>
        </w:numPr>
        <w:spacing w:line="360" w:lineRule="auto"/>
        <w:jc w:val="both"/>
        <w:rPr>
          <w:lang w:val="es-CO"/>
        </w:rPr>
      </w:pPr>
      <w:r w:rsidRPr="000E6E12">
        <w:rPr>
          <w:lang w:val="es-CO"/>
        </w:rPr>
        <w:t>Ubicación inicial: Oficina del detective. El jugador encuentra un informe policial con información básica sobre el caso y un mapa del campus. También puede recoger las llaves de un vehículo policial para moverse al lugar del crimen.</w:t>
      </w:r>
    </w:p>
    <w:p w14:paraId="6CC3F042" w14:textId="77777777" w:rsidR="000E6E12" w:rsidRPr="000E6E12" w:rsidRDefault="000E6E12" w:rsidP="004F0BC5">
      <w:pPr>
        <w:pStyle w:val="Prrafodelista"/>
        <w:numPr>
          <w:ilvl w:val="0"/>
          <w:numId w:val="27"/>
        </w:numPr>
        <w:spacing w:line="360" w:lineRule="auto"/>
        <w:jc w:val="both"/>
        <w:rPr>
          <w:lang w:val="es-CO"/>
        </w:rPr>
      </w:pPr>
      <w:r w:rsidRPr="000E6E12">
        <w:rPr>
          <w:lang w:val="es-CO"/>
        </w:rPr>
        <w:t>Objetivo inicial: Ingresar al edificio central para empezar la investigación.</w:t>
      </w:r>
    </w:p>
    <w:p w14:paraId="33E4F383" w14:textId="77777777" w:rsidR="000E6E12" w:rsidRPr="004F0BC5" w:rsidRDefault="000E6E12" w:rsidP="004F0BC5">
      <w:pPr>
        <w:spacing w:line="360" w:lineRule="auto"/>
        <w:ind w:firstLine="0"/>
        <w:jc w:val="both"/>
        <w:rPr>
          <w:lang w:val="es-CO"/>
        </w:rPr>
      </w:pPr>
      <w:r w:rsidRPr="004F0BC5">
        <w:rPr>
          <w:lang w:val="es-CO"/>
        </w:rPr>
        <w:t>2. Exploración del Campus</w:t>
      </w:r>
    </w:p>
    <w:p w14:paraId="715EB2D7" w14:textId="77777777" w:rsidR="000E6E12" w:rsidRPr="000E6E12" w:rsidRDefault="000E6E12" w:rsidP="004F0BC5">
      <w:pPr>
        <w:pStyle w:val="Prrafodelista"/>
        <w:numPr>
          <w:ilvl w:val="0"/>
          <w:numId w:val="28"/>
        </w:numPr>
        <w:spacing w:line="360" w:lineRule="auto"/>
        <w:jc w:val="both"/>
        <w:rPr>
          <w:lang w:val="es-CO"/>
        </w:rPr>
      </w:pPr>
      <w:r w:rsidRPr="000E6E12">
        <w:rPr>
          <w:lang w:val="es-CO"/>
        </w:rPr>
        <w:t>El campus universitario está dividido en varias ubicaciones accesibles mediante el edificio central y su elevador.</w:t>
      </w:r>
    </w:p>
    <w:p w14:paraId="58FFE288" w14:textId="77777777" w:rsidR="000E6E12" w:rsidRPr="000E6E12" w:rsidRDefault="000E6E12" w:rsidP="004F0BC5">
      <w:pPr>
        <w:pStyle w:val="Prrafodelista"/>
        <w:numPr>
          <w:ilvl w:val="0"/>
          <w:numId w:val="28"/>
        </w:numPr>
        <w:spacing w:line="360" w:lineRule="auto"/>
        <w:jc w:val="both"/>
        <w:rPr>
          <w:lang w:val="es-CO"/>
        </w:rPr>
      </w:pPr>
      <w:r w:rsidRPr="000E6E12">
        <w:rPr>
          <w:lang w:val="es-CO"/>
        </w:rPr>
        <w:t>Cada piso tiene personajes o elementos con los que el jugador puede interactuar.</w:t>
      </w:r>
    </w:p>
    <w:p w14:paraId="4BD8EE35" w14:textId="785D76DB" w:rsidR="00EB3688" w:rsidRPr="00EB3688" w:rsidRDefault="000E6E12" w:rsidP="00EB3688">
      <w:pPr>
        <w:pStyle w:val="Prrafodelista"/>
        <w:numPr>
          <w:ilvl w:val="0"/>
          <w:numId w:val="28"/>
        </w:numPr>
        <w:spacing w:line="360" w:lineRule="auto"/>
        <w:jc w:val="both"/>
        <w:rPr>
          <w:lang w:val="es-CO"/>
        </w:rPr>
      </w:pPr>
      <w:r w:rsidRPr="000E6E12">
        <w:rPr>
          <w:lang w:val="es-CO"/>
        </w:rPr>
        <w:t>Las ubicaciones clave incluyen:</w:t>
      </w:r>
    </w:p>
    <w:p w14:paraId="7FF43C0B" w14:textId="77777777" w:rsidR="00E37668" w:rsidRPr="00663037" w:rsidRDefault="00E37668" w:rsidP="00663037">
      <w:pPr>
        <w:pStyle w:val="Prrafodelista"/>
        <w:numPr>
          <w:ilvl w:val="0"/>
          <w:numId w:val="35"/>
        </w:numPr>
        <w:spacing w:line="360" w:lineRule="auto"/>
        <w:jc w:val="both"/>
        <w:rPr>
          <w:lang w:val="es-CO"/>
        </w:rPr>
      </w:pPr>
      <w:r w:rsidRPr="00663037">
        <w:rPr>
          <w:lang w:val="es-CO"/>
        </w:rPr>
        <w:t>Oficina del detective: Punto de inicio y resolución final del caso.</w:t>
      </w:r>
    </w:p>
    <w:p w14:paraId="57B06BE7" w14:textId="77777777" w:rsidR="00E37668" w:rsidRPr="00663037" w:rsidRDefault="00E37668" w:rsidP="00663037">
      <w:pPr>
        <w:pStyle w:val="Prrafodelista"/>
        <w:numPr>
          <w:ilvl w:val="0"/>
          <w:numId w:val="35"/>
        </w:numPr>
        <w:spacing w:line="360" w:lineRule="auto"/>
        <w:jc w:val="both"/>
        <w:rPr>
          <w:lang w:val="es-CO"/>
        </w:rPr>
      </w:pPr>
      <w:r w:rsidRPr="00663037">
        <w:rPr>
          <w:lang w:val="es-CO"/>
        </w:rPr>
        <w:t>Edificio central: Conecta con todos los pisos y es el núcleo de la investigación.</w:t>
      </w:r>
    </w:p>
    <w:p w14:paraId="26286B24" w14:textId="07E32A6C" w:rsidR="00E37668" w:rsidRPr="00663037" w:rsidRDefault="00E37668" w:rsidP="00663037">
      <w:pPr>
        <w:pStyle w:val="Prrafodelista"/>
        <w:numPr>
          <w:ilvl w:val="0"/>
          <w:numId w:val="36"/>
        </w:numPr>
        <w:spacing w:line="360" w:lineRule="auto"/>
        <w:jc w:val="both"/>
        <w:rPr>
          <w:lang w:val="es-CO"/>
        </w:rPr>
      </w:pPr>
      <w:r w:rsidRPr="00663037">
        <w:rPr>
          <w:lang w:val="es-CO"/>
        </w:rPr>
        <w:t xml:space="preserve">Piso 1: Cafetería </w:t>
      </w:r>
    </w:p>
    <w:p w14:paraId="77A2FEF8" w14:textId="1E3EB986" w:rsidR="00E37668" w:rsidRPr="00663037" w:rsidRDefault="00E37668" w:rsidP="00663037">
      <w:pPr>
        <w:pStyle w:val="Prrafodelista"/>
        <w:numPr>
          <w:ilvl w:val="0"/>
          <w:numId w:val="36"/>
        </w:numPr>
        <w:spacing w:line="360" w:lineRule="auto"/>
        <w:jc w:val="both"/>
        <w:rPr>
          <w:lang w:val="es-CO"/>
        </w:rPr>
      </w:pPr>
      <w:r w:rsidRPr="00663037">
        <w:rPr>
          <w:lang w:val="es-CO"/>
        </w:rPr>
        <w:t xml:space="preserve">Piso 2: Biblioteca </w:t>
      </w:r>
    </w:p>
    <w:p w14:paraId="431C6774" w14:textId="7CFD3B5C" w:rsidR="00E37668" w:rsidRPr="00663037" w:rsidRDefault="00E37668" w:rsidP="00663037">
      <w:pPr>
        <w:pStyle w:val="Prrafodelista"/>
        <w:numPr>
          <w:ilvl w:val="0"/>
          <w:numId w:val="36"/>
        </w:numPr>
        <w:spacing w:line="360" w:lineRule="auto"/>
        <w:jc w:val="both"/>
        <w:rPr>
          <w:lang w:val="es-CO"/>
        </w:rPr>
      </w:pPr>
      <w:r w:rsidRPr="00663037">
        <w:rPr>
          <w:lang w:val="es-CO"/>
        </w:rPr>
        <w:t xml:space="preserve">Piso 3: Aula de sistemas </w:t>
      </w:r>
    </w:p>
    <w:p w14:paraId="33B9B49E" w14:textId="262D2EE2" w:rsidR="00E37668" w:rsidRPr="00663037" w:rsidRDefault="00E37668" w:rsidP="00663037">
      <w:pPr>
        <w:pStyle w:val="Prrafodelista"/>
        <w:numPr>
          <w:ilvl w:val="0"/>
          <w:numId w:val="36"/>
        </w:numPr>
        <w:spacing w:line="360" w:lineRule="auto"/>
        <w:jc w:val="both"/>
        <w:rPr>
          <w:lang w:val="es-CO"/>
        </w:rPr>
      </w:pPr>
      <w:r w:rsidRPr="00663037">
        <w:rPr>
          <w:lang w:val="es-CO"/>
        </w:rPr>
        <w:t>Piso 4: Baño</w:t>
      </w:r>
    </w:p>
    <w:p w14:paraId="7652E551" w14:textId="713E4FB0" w:rsidR="00E37668" w:rsidRPr="00663037" w:rsidRDefault="00E37668" w:rsidP="00663037">
      <w:pPr>
        <w:pStyle w:val="Prrafodelista"/>
        <w:numPr>
          <w:ilvl w:val="0"/>
          <w:numId w:val="36"/>
        </w:numPr>
        <w:spacing w:line="360" w:lineRule="auto"/>
        <w:jc w:val="both"/>
        <w:rPr>
          <w:lang w:val="es-CO"/>
        </w:rPr>
      </w:pPr>
      <w:r w:rsidRPr="00663037">
        <w:rPr>
          <w:lang w:val="es-CO"/>
        </w:rPr>
        <w:t>Piso 5: Salón 501-N</w:t>
      </w:r>
    </w:p>
    <w:p w14:paraId="65343F0C" w14:textId="29B736A8" w:rsidR="00E37668" w:rsidRPr="00663037" w:rsidRDefault="00E37668" w:rsidP="00663037">
      <w:pPr>
        <w:pStyle w:val="Prrafodelista"/>
        <w:numPr>
          <w:ilvl w:val="0"/>
          <w:numId w:val="36"/>
        </w:numPr>
        <w:spacing w:line="360" w:lineRule="auto"/>
        <w:jc w:val="both"/>
        <w:rPr>
          <w:lang w:val="es-CO"/>
        </w:rPr>
      </w:pPr>
      <w:r w:rsidRPr="00663037">
        <w:rPr>
          <w:lang w:val="es-CO"/>
        </w:rPr>
        <w:t>Piso 6: Terraza</w:t>
      </w:r>
    </w:p>
    <w:p w14:paraId="20639B7C" w14:textId="696EDE22" w:rsidR="00E37668" w:rsidRPr="00663037" w:rsidRDefault="00E37668" w:rsidP="00663037">
      <w:pPr>
        <w:pStyle w:val="Prrafodelista"/>
        <w:numPr>
          <w:ilvl w:val="0"/>
          <w:numId w:val="36"/>
        </w:numPr>
        <w:spacing w:line="360" w:lineRule="auto"/>
        <w:jc w:val="both"/>
        <w:rPr>
          <w:lang w:val="es-CO"/>
        </w:rPr>
      </w:pPr>
      <w:r w:rsidRPr="00663037">
        <w:rPr>
          <w:lang w:val="es-CO"/>
        </w:rPr>
        <w:t>Piso 7: Pasillo del Piso 7</w:t>
      </w:r>
    </w:p>
    <w:p w14:paraId="28509BA5" w14:textId="5F68D69C" w:rsidR="00E37668" w:rsidRPr="00663037" w:rsidRDefault="00E37668" w:rsidP="00663037">
      <w:pPr>
        <w:pStyle w:val="Prrafodelista"/>
        <w:numPr>
          <w:ilvl w:val="0"/>
          <w:numId w:val="36"/>
        </w:numPr>
        <w:spacing w:line="360" w:lineRule="auto"/>
        <w:jc w:val="both"/>
        <w:rPr>
          <w:lang w:val="es-CO"/>
        </w:rPr>
      </w:pPr>
      <w:r w:rsidRPr="00663037">
        <w:rPr>
          <w:lang w:val="es-CO"/>
        </w:rPr>
        <w:lastRenderedPageBreak/>
        <w:t xml:space="preserve">Piso 8: Secretaría </w:t>
      </w:r>
    </w:p>
    <w:p w14:paraId="3FA3256A" w14:textId="58F86097" w:rsidR="00E37668" w:rsidRPr="00663037" w:rsidRDefault="00F918B8" w:rsidP="00663037">
      <w:pPr>
        <w:pStyle w:val="Prrafodelista"/>
        <w:numPr>
          <w:ilvl w:val="0"/>
          <w:numId w:val="36"/>
        </w:numPr>
        <w:spacing w:line="360" w:lineRule="auto"/>
        <w:jc w:val="both"/>
        <w:rPr>
          <w:lang w:val="es-CO"/>
        </w:rPr>
      </w:pPr>
      <w:r>
        <w:rPr>
          <w:lang w:val="es-CO"/>
        </w:rPr>
        <w:t>Edificio de bienestar: Gimnasio</w:t>
      </w:r>
      <w:r w:rsidR="00E37668" w:rsidRPr="00663037">
        <w:rPr>
          <w:lang w:val="es-CO"/>
        </w:rPr>
        <w:t xml:space="preserve"> </w:t>
      </w:r>
    </w:p>
    <w:p w14:paraId="3A6BD412" w14:textId="77777777" w:rsidR="00E37668" w:rsidRDefault="00E37668" w:rsidP="00E37668">
      <w:pPr>
        <w:pStyle w:val="Prrafodelista"/>
        <w:spacing w:line="360" w:lineRule="auto"/>
        <w:ind w:left="2520"/>
        <w:jc w:val="both"/>
        <w:rPr>
          <w:lang w:val="es-CO"/>
        </w:rPr>
      </w:pPr>
    </w:p>
    <w:p w14:paraId="2F8A6E95" w14:textId="70DF1D16" w:rsidR="000E6E12" w:rsidRPr="00EB3688" w:rsidRDefault="000E6E12" w:rsidP="00EB3688">
      <w:pPr>
        <w:spacing w:line="360" w:lineRule="auto"/>
        <w:ind w:firstLine="0"/>
        <w:jc w:val="both"/>
        <w:rPr>
          <w:lang w:val="es-CO"/>
        </w:rPr>
      </w:pPr>
      <w:r w:rsidRPr="00EB3688">
        <w:rPr>
          <w:lang w:val="es-CO"/>
        </w:rPr>
        <w:t>3. Interacción con Personajes</w:t>
      </w:r>
    </w:p>
    <w:p w14:paraId="6CC11820" w14:textId="77777777" w:rsidR="000E6E12" w:rsidRPr="000E6E12" w:rsidRDefault="000E6E12" w:rsidP="004F0BC5">
      <w:pPr>
        <w:pStyle w:val="Prrafodelista"/>
        <w:numPr>
          <w:ilvl w:val="0"/>
          <w:numId w:val="29"/>
        </w:numPr>
        <w:spacing w:line="360" w:lineRule="auto"/>
        <w:jc w:val="both"/>
        <w:rPr>
          <w:lang w:val="es-CO"/>
        </w:rPr>
      </w:pPr>
      <w:r w:rsidRPr="000E6E12">
        <w:rPr>
          <w:lang w:val="es-CO"/>
        </w:rPr>
        <w:t>Cada personaje tiene un diálogo único. Algunos proporcionan pistas relevantes si el jugador completa sus acertijos o tareas.</w:t>
      </w:r>
    </w:p>
    <w:p w14:paraId="46C78733" w14:textId="77777777" w:rsidR="000E6E12" w:rsidRPr="000E6E12" w:rsidRDefault="000E6E12" w:rsidP="004F0BC5">
      <w:pPr>
        <w:pStyle w:val="Prrafodelista"/>
        <w:numPr>
          <w:ilvl w:val="0"/>
          <w:numId w:val="29"/>
        </w:numPr>
        <w:spacing w:line="360" w:lineRule="auto"/>
        <w:jc w:val="both"/>
        <w:rPr>
          <w:lang w:val="es-CO"/>
        </w:rPr>
      </w:pPr>
      <w:r w:rsidRPr="000E6E12">
        <w:rPr>
          <w:lang w:val="es-CO"/>
        </w:rPr>
        <w:t>Los diálogos son dinámicos y adaptados según el progreso del jugador.</w:t>
      </w:r>
    </w:p>
    <w:p w14:paraId="6F9A87DD" w14:textId="77777777" w:rsidR="000E6E12" w:rsidRPr="000E6E12" w:rsidRDefault="000E6E12" w:rsidP="004F0BC5">
      <w:pPr>
        <w:pStyle w:val="Prrafodelista"/>
        <w:numPr>
          <w:ilvl w:val="0"/>
          <w:numId w:val="29"/>
        </w:numPr>
        <w:spacing w:line="360" w:lineRule="auto"/>
        <w:jc w:val="both"/>
        <w:rPr>
          <w:lang w:val="es-CO"/>
        </w:rPr>
      </w:pPr>
      <w:r w:rsidRPr="000E6E12">
        <w:rPr>
          <w:lang w:val="es-CO"/>
        </w:rPr>
        <w:t>Personajes clave como la esposa del decano proporcionan elementos narrativos y pistas esenciales para avanzar.</w:t>
      </w:r>
    </w:p>
    <w:p w14:paraId="165B2F69" w14:textId="77777777" w:rsidR="000E6E12" w:rsidRPr="005C0165" w:rsidRDefault="000E6E12" w:rsidP="005C0165">
      <w:pPr>
        <w:spacing w:line="360" w:lineRule="auto"/>
        <w:ind w:firstLine="0"/>
        <w:jc w:val="both"/>
        <w:rPr>
          <w:lang w:val="es-CO"/>
        </w:rPr>
      </w:pPr>
      <w:r w:rsidRPr="005C0165">
        <w:rPr>
          <w:lang w:val="es-CO"/>
        </w:rPr>
        <w:t>4. Resolución de Acertijos</w:t>
      </w:r>
    </w:p>
    <w:p w14:paraId="46CD8F4E" w14:textId="4FB4E70D" w:rsidR="000E6E12" w:rsidRPr="000E6E12" w:rsidRDefault="000E6E12" w:rsidP="005C0165">
      <w:pPr>
        <w:pStyle w:val="Prrafodelista"/>
        <w:numPr>
          <w:ilvl w:val="0"/>
          <w:numId w:val="30"/>
        </w:numPr>
        <w:spacing w:line="360" w:lineRule="auto"/>
        <w:jc w:val="both"/>
        <w:rPr>
          <w:lang w:val="es-CO"/>
        </w:rPr>
      </w:pPr>
      <w:r w:rsidRPr="000E6E12">
        <w:rPr>
          <w:lang w:val="es-CO"/>
        </w:rPr>
        <w:t>El jugador debe resolver acertijos para obtener pistas y avanzar en la trama</w:t>
      </w:r>
    </w:p>
    <w:p w14:paraId="56FF7E13" w14:textId="77777777" w:rsidR="000E6E12" w:rsidRPr="000E6E12" w:rsidRDefault="000E6E12" w:rsidP="004F0BC5">
      <w:pPr>
        <w:pStyle w:val="Prrafodelista"/>
        <w:numPr>
          <w:ilvl w:val="0"/>
          <w:numId w:val="30"/>
        </w:numPr>
        <w:spacing w:line="360" w:lineRule="auto"/>
        <w:jc w:val="both"/>
        <w:rPr>
          <w:lang w:val="es-CO"/>
        </w:rPr>
      </w:pPr>
      <w:r w:rsidRPr="000E6E12">
        <w:rPr>
          <w:lang w:val="es-CO"/>
        </w:rPr>
        <w:t>Los acertijos tienen un formato de respuesta específica (sin tildes, signos de puntuación y en minúsculas).</w:t>
      </w:r>
    </w:p>
    <w:p w14:paraId="22947778" w14:textId="77777777" w:rsidR="000E6E12" w:rsidRPr="005C0165" w:rsidRDefault="000E6E12" w:rsidP="005C0165">
      <w:pPr>
        <w:spacing w:line="360" w:lineRule="auto"/>
        <w:ind w:firstLine="0"/>
        <w:jc w:val="both"/>
        <w:rPr>
          <w:lang w:val="es-CO"/>
        </w:rPr>
      </w:pPr>
      <w:r w:rsidRPr="005C0165">
        <w:rPr>
          <w:lang w:val="es-CO"/>
        </w:rPr>
        <w:t>5. Recolección de Pistas</w:t>
      </w:r>
    </w:p>
    <w:p w14:paraId="12A097EA" w14:textId="77777777" w:rsidR="000E6E12" w:rsidRPr="000E6E12" w:rsidRDefault="000E6E12" w:rsidP="004F0BC5">
      <w:pPr>
        <w:pStyle w:val="Prrafodelista"/>
        <w:numPr>
          <w:ilvl w:val="0"/>
          <w:numId w:val="31"/>
        </w:numPr>
        <w:spacing w:line="360" w:lineRule="auto"/>
        <w:jc w:val="both"/>
        <w:rPr>
          <w:lang w:val="es-CO"/>
        </w:rPr>
      </w:pPr>
      <w:r w:rsidRPr="000E6E12">
        <w:rPr>
          <w:lang w:val="es-CO"/>
        </w:rPr>
        <w:t>Algunas pistas se obtienen resolviendo acertijos, mientras que otras aparecen tras interactuar con personajes.</w:t>
      </w:r>
    </w:p>
    <w:p w14:paraId="35F0B3DD" w14:textId="77777777" w:rsidR="000E6E12" w:rsidRPr="005C0165" w:rsidRDefault="000E6E12" w:rsidP="005C0165">
      <w:pPr>
        <w:spacing w:line="360" w:lineRule="auto"/>
        <w:ind w:firstLine="0"/>
        <w:jc w:val="both"/>
        <w:rPr>
          <w:lang w:val="es-CO"/>
        </w:rPr>
      </w:pPr>
      <w:r w:rsidRPr="005C0165">
        <w:rPr>
          <w:lang w:val="es-CO"/>
        </w:rPr>
        <w:t>6. Cierre del Caso</w:t>
      </w:r>
    </w:p>
    <w:p w14:paraId="6E31068A" w14:textId="77777777" w:rsidR="000E6E12" w:rsidRPr="000E6E12" w:rsidRDefault="000E6E12" w:rsidP="004F0BC5">
      <w:pPr>
        <w:pStyle w:val="Prrafodelista"/>
        <w:numPr>
          <w:ilvl w:val="0"/>
          <w:numId w:val="32"/>
        </w:numPr>
        <w:spacing w:line="360" w:lineRule="auto"/>
        <w:jc w:val="both"/>
        <w:rPr>
          <w:lang w:val="es-CO"/>
        </w:rPr>
      </w:pPr>
      <w:r w:rsidRPr="000E6E12">
        <w:rPr>
          <w:lang w:val="es-CO"/>
        </w:rPr>
        <w:t>Una vez reunidas todas las pistas, el jugador regresa a la oficina del detective. Aquí, debe organizar la información y señalar al culpable.</w:t>
      </w:r>
    </w:p>
    <w:p w14:paraId="69D4D37E" w14:textId="77777777" w:rsidR="000E6E12" w:rsidRPr="000E6E12" w:rsidRDefault="000E6E12" w:rsidP="004F0BC5">
      <w:pPr>
        <w:pStyle w:val="Prrafodelista"/>
        <w:numPr>
          <w:ilvl w:val="0"/>
          <w:numId w:val="32"/>
        </w:numPr>
        <w:spacing w:line="360" w:lineRule="auto"/>
        <w:jc w:val="both"/>
        <w:rPr>
          <w:lang w:val="es-CO"/>
        </w:rPr>
      </w:pPr>
      <w:r w:rsidRPr="000E6E12">
        <w:rPr>
          <w:lang w:val="es-CO"/>
        </w:rPr>
        <w:t>Si la deducción es correcta, el caso se resuelve y el culpable es arrestado. Si es incorrecta, el juego proporciona un mensaje indicando los errores y permite reiniciar la resolución.</w:t>
      </w:r>
    </w:p>
    <w:p w14:paraId="24C27040" w14:textId="77777777" w:rsidR="000E6E12" w:rsidRPr="00E65594" w:rsidRDefault="000E6E12" w:rsidP="00E65594">
      <w:pPr>
        <w:spacing w:line="360" w:lineRule="auto"/>
        <w:ind w:firstLine="0"/>
        <w:jc w:val="both"/>
        <w:rPr>
          <w:lang w:val="es-CO"/>
        </w:rPr>
      </w:pPr>
      <w:r w:rsidRPr="00E65594">
        <w:rPr>
          <w:lang w:val="es-CO"/>
        </w:rPr>
        <w:t>7. Elementos Clave de la Dinámica</w:t>
      </w:r>
    </w:p>
    <w:p w14:paraId="52591B2B" w14:textId="77777777" w:rsidR="000E6E12" w:rsidRPr="000E6E12" w:rsidRDefault="000E6E12" w:rsidP="004F0BC5">
      <w:pPr>
        <w:pStyle w:val="Prrafodelista"/>
        <w:numPr>
          <w:ilvl w:val="0"/>
          <w:numId w:val="33"/>
        </w:numPr>
        <w:spacing w:line="360" w:lineRule="auto"/>
        <w:jc w:val="both"/>
        <w:rPr>
          <w:lang w:val="es-CO"/>
        </w:rPr>
      </w:pPr>
      <w:r w:rsidRPr="000E6E12">
        <w:rPr>
          <w:lang w:val="es-CO"/>
        </w:rPr>
        <w:t>Exploración: El jugador debe moverse entre ubicaciones para descubrir pistas y completar objetivos.</w:t>
      </w:r>
    </w:p>
    <w:p w14:paraId="3F742B3F" w14:textId="77777777" w:rsidR="000E6E12" w:rsidRPr="000E6E12" w:rsidRDefault="000E6E12" w:rsidP="004F0BC5">
      <w:pPr>
        <w:pStyle w:val="Prrafodelista"/>
        <w:numPr>
          <w:ilvl w:val="0"/>
          <w:numId w:val="33"/>
        </w:numPr>
        <w:spacing w:line="360" w:lineRule="auto"/>
        <w:jc w:val="both"/>
        <w:rPr>
          <w:lang w:val="es-CO"/>
        </w:rPr>
      </w:pPr>
      <w:r w:rsidRPr="000E6E12">
        <w:rPr>
          <w:lang w:val="es-CO"/>
        </w:rPr>
        <w:t>Interacción: Los diálogos con personajes son esenciales para avanzar en la trama.</w:t>
      </w:r>
    </w:p>
    <w:p w14:paraId="66ABD591" w14:textId="77777777" w:rsidR="000E6E12" w:rsidRPr="000E6E12" w:rsidRDefault="000E6E12" w:rsidP="004F0BC5">
      <w:pPr>
        <w:pStyle w:val="Prrafodelista"/>
        <w:numPr>
          <w:ilvl w:val="0"/>
          <w:numId w:val="33"/>
        </w:numPr>
        <w:spacing w:line="360" w:lineRule="auto"/>
        <w:jc w:val="both"/>
        <w:rPr>
          <w:lang w:val="es-CO"/>
        </w:rPr>
      </w:pPr>
      <w:r w:rsidRPr="000E6E12">
        <w:rPr>
          <w:lang w:val="es-CO"/>
        </w:rPr>
        <w:t>Razonamiento lógico: Resolver acertijos y conectar pistas es el núcleo del juego.</w:t>
      </w:r>
    </w:p>
    <w:p w14:paraId="02261D54" w14:textId="77777777" w:rsidR="000E6E12" w:rsidRPr="00E65594" w:rsidRDefault="000E6E12" w:rsidP="00E65594">
      <w:pPr>
        <w:spacing w:line="360" w:lineRule="auto"/>
        <w:jc w:val="both"/>
        <w:rPr>
          <w:lang w:val="es-CO"/>
        </w:rPr>
      </w:pPr>
      <w:r w:rsidRPr="00E65594">
        <w:rPr>
          <w:lang w:val="es-CO"/>
        </w:rPr>
        <w:t>Esta dinámica combina narrativa, resolución de problemas y exploración, ofreciendo una experiencia inmersiva y desafiante.</w:t>
      </w:r>
    </w:p>
    <w:p w14:paraId="25843646" w14:textId="77777777" w:rsidR="003947D4" w:rsidRPr="000E6E12" w:rsidRDefault="003947D4" w:rsidP="003947D4">
      <w:pPr>
        <w:pStyle w:val="Prrafodelista"/>
        <w:spacing w:line="360" w:lineRule="auto"/>
        <w:ind w:left="2520"/>
        <w:jc w:val="both"/>
        <w:rPr>
          <w:lang w:val="es-CO"/>
        </w:rPr>
      </w:pPr>
    </w:p>
    <w:p w14:paraId="4872D4DE" w14:textId="77777777" w:rsidR="00830DCE" w:rsidRDefault="00830DCE"/>
    <w:p w14:paraId="785D2E66" w14:textId="77777777" w:rsidR="004D6B86" w:rsidRPr="00C5686B" w:rsidRDefault="00830DCE">
      <w:pPr>
        <w:pStyle w:val="Ttulo2"/>
      </w:pPr>
      <w:r>
        <w:lastRenderedPageBreak/>
        <w:t xml:space="preserve">Objetivo General </w:t>
      </w:r>
    </w:p>
    <w:p w14:paraId="4369AEB5" w14:textId="66CE6F69" w:rsidR="00C5686B" w:rsidRDefault="008501B1">
      <w:r w:rsidRPr="008501B1">
        <w:t xml:space="preserve">Desarrollar un videojuego </w:t>
      </w:r>
      <w:r w:rsidR="00733BA5">
        <w:t xml:space="preserve">estilo Escape </w:t>
      </w:r>
      <w:proofErr w:type="spellStart"/>
      <w:r w:rsidR="00733BA5">
        <w:t>Room</w:t>
      </w:r>
      <w:proofErr w:type="spellEnd"/>
      <w:r w:rsidR="00733BA5">
        <w:t xml:space="preserve"> </w:t>
      </w:r>
      <w:r w:rsidRPr="008501B1">
        <w:t>en</w:t>
      </w:r>
      <w:r w:rsidR="00923809">
        <w:t xml:space="preserve"> el lenguaje de programación</w:t>
      </w:r>
      <w:r w:rsidRPr="008501B1">
        <w:t xml:space="preserve"> Java aplicando programación orientada a objetos (POO) y el patrón arquitectónico MVC, que permita a los jugadores asumir el rol de detectives para resolver un caso de asesinato en</w:t>
      </w:r>
      <w:r w:rsidR="00185287">
        <w:t xml:space="preserve"> el entorno de la </w:t>
      </w:r>
      <w:r w:rsidR="00185287">
        <w:t xml:space="preserve">de la </w:t>
      </w:r>
      <w:r w:rsidR="00185287">
        <w:t>u</w:t>
      </w:r>
      <w:r w:rsidR="00185287">
        <w:t>niversidad Konrad Lorenz.</w:t>
      </w:r>
      <w:r w:rsidR="00185287">
        <w:t xml:space="preserve"> P</w:t>
      </w:r>
      <w:r w:rsidRPr="008501B1">
        <w:t xml:space="preserve">romoviendo la deducción lógica, la resolución de </w:t>
      </w:r>
      <w:r w:rsidR="00193047">
        <w:t>acertijos</w:t>
      </w:r>
      <w:r w:rsidRPr="008501B1">
        <w:t xml:space="preserve"> y la toma estratégica de decisiones.</w:t>
      </w:r>
    </w:p>
    <w:p w14:paraId="60ED0AB0" w14:textId="77777777" w:rsidR="00240E20" w:rsidRDefault="00240E20"/>
    <w:p w14:paraId="364F0559" w14:textId="6F0AD55C" w:rsidR="00C827ED" w:rsidRDefault="00D216CE" w:rsidP="00D216CE">
      <w:pPr>
        <w:pStyle w:val="Ttulo2"/>
      </w:pPr>
      <w:r>
        <w:t xml:space="preserve">Objetivos específicos </w:t>
      </w:r>
    </w:p>
    <w:p w14:paraId="66CE60FC" w14:textId="3C9342C3" w:rsidR="008B0A72" w:rsidRPr="008B0A72" w:rsidRDefault="008B0A72" w:rsidP="008B0A72">
      <w:pPr>
        <w:pStyle w:val="Prrafodelista"/>
        <w:numPr>
          <w:ilvl w:val="0"/>
          <w:numId w:val="25"/>
        </w:numPr>
      </w:pPr>
      <w:r>
        <w:t>Diseñar un juego interactivo que integre dinámicas de resolución de acertijos y desplazamiento por diversas ubicaciones de la Universidad Konrad Lorenz.</w:t>
      </w:r>
    </w:p>
    <w:p w14:paraId="6F7DF3FA" w14:textId="7DEC6A40" w:rsidR="00D06C9F" w:rsidRPr="00D06C9F" w:rsidRDefault="00D06C9F" w:rsidP="00D216CE">
      <w:pPr>
        <w:pStyle w:val="Prrafodelista"/>
        <w:numPr>
          <w:ilvl w:val="0"/>
          <w:numId w:val="25"/>
        </w:numPr>
      </w:pPr>
      <w:r w:rsidRPr="00D06C9F">
        <w:t>Implementar las mecánicas del juego utilizando POO, integrando conceptos como herencia, polimorfismo</w:t>
      </w:r>
      <w:r w:rsidR="00247FBD">
        <w:t xml:space="preserve">, clases abstractas </w:t>
      </w:r>
      <w:r w:rsidRPr="00D06C9F">
        <w:t>y uso de interfaces para asegurar una arquitectura modular y reutilizable.</w:t>
      </w:r>
    </w:p>
    <w:p w14:paraId="4CC7A861" w14:textId="17804715" w:rsidR="00D06C9F" w:rsidRPr="00D06C9F" w:rsidRDefault="00D06C9F" w:rsidP="00193047">
      <w:pPr>
        <w:pStyle w:val="Prrafodelista"/>
        <w:numPr>
          <w:ilvl w:val="0"/>
          <w:numId w:val="25"/>
        </w:numPr>
      </w:pPr>
      <w:r w:rsidRPr="00D06C9F">
        <w:t>Diseñar el flujo del juego siguiendo el patrón MVC, asegurando la separación de la lógica, la vista gráfica y el control de los eventos para mejorar la mantenibilidad y escalabilidad del proyecto.</w:t>
      </w:r>
    </w:p>
    <w:p w14:paraId="318830BB" w14:textId="77777777" w:rsidR="00D17A70" w:rsidRDefault="00D17A70" w:rsidP="00D17A70">
      <w:pPr>
        <w:pStyle w:val="Prrafodelista"/>
        <w:numPr>
          <w:ilvl w:val="0"/>
          <w:numId w:val="25"/>
        </w:numPr>
      </w:pPr>
      <w:r>
        <w:t>Implementar los principios de programación orientada a objetos, incluyendo herencia, polimorfismo, clases abstractas, interfaces, y manejo de excepciones personalizadas, para garantizar un diseño modular y escalable.</w:t>
      </w:r>
    </w:p>
    <w:p w14:paraId="50C255C4" w14:textId="77777777" w:rsidR="00D17A70" w:rsidRDefault="00D17A70" w:rsidP="00D17A70">
      <w:pPr>
        <w:pStyle w:val="Prrafodelista"/>
        <w:numPr>
          <w:ilvl w:val="0"/>
          <w:numId w:val="25"/>
        </w:numPr>
      </w:pPr>
      <w:r>
        <w:t>Crear una interfaz gráfica con Swing, que permita al jugador navegar entre las ubicaciones, interactuar con personajes y resolver acertijos de manera intuitiva y visualmente atractiva.</w:t>
      </w:r>
    </w:p>
    <w:p w14:paraId="4A612641" w14:textId="77777777" w:rsidR="00D17A70" w:rsidRDefault="00D17A70" w:rsidP="00D17A70">
      <w:pPr>
        <w:pStyle w:val="Prrafodelista"/>
        <w:numPr>
          <w:ilvl w:val="0"/>
          <w:numId w:val="25"/>
        </w:numPr>
      </w:pPr>
      <w:r>
        <w:t>Desarrollar acertijos únicos para cada ubicación del juego, utilizando lógica y observación, con soluciones que fomenten la atención al detalle y la deducción sin depender de un inventario.</w:t>
      </w:r>
    </w:p>
    <w:p w14:paraId="0B2555A9" w14:textId="196DEFB8" w:rsidR="00C827ED" w:rsidRPr="007F7976" w:rsidRDefault="00D17A70" w:rsidP="00E10A24">
      <w:pPr>
        <w:pStyle w:val="Prrafodelista"/>
        <w:numPr>
          <w:ilvl w:val="0"/>
          <w:numId w:val="25"/>
        </w:numPr>
      </w:pPr>
      <w:r>
        <w:lastRenderedPageBreak/>
        <w:t>Integrar elementos narrativos en el juego, como diálogos con personajes y descripciones de ubicaciones, para involucrar al jugador en la resolución del caso del asesinato del decano.</w:t>
      </w:r>
    </w:p>
    <w:p w14:paraId="48604027" w14:textId="77777777" w:rsidR="00830DCE" w:rsidRPr="00C5686B" w:rsidRDefault="00830DCE" w:rsidP="00830DCE">
      <w:pPr>
        <w:pStyle w:val="Ttulo1"/>
        <w:jc w:val="left"/>
      </w:pPr>
      <w:r>
        <w:t>Diagrama UML</w:t>
      </w:r>
    </w:p>
    <w:p w14:paraId="59AE8D0E" w14:textId="603324A0" w:rsidR="00830DCE" w:rsidRDefault="164C9A64" w:rsidP="00222FE4">
      <w:r>
        <w:t>Diagrama UML con modelo MVC</w:t>
      </w:r>
    </w:p>
    <w:p w14:paraId="3F80373E" w14:textId="6236A921" w:rsidR="01C2C988" w:rsidRDefault="00E10A24" w:rsidP="164C9A64">
      <w:r>
        <w:rPr>
          <w:noProof/>
        </w:rPr>
        <w:drawing>
          <wp:inline distT="0" distB="0" distL="0" distR="0" wp14:anchorId="66034894" wp14:editId="4B3F27BF">
            <wp:extent cx="5731510" cy="3130550"/>
            <wp:effectExtent l="0" t="0" r="2540" b="0"/>
            <wp:docPr id="1821770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70624" name="Imagen 1821770624"/>
                    <pic:cNvPicPr/>
                  </pic:nvPicPr>
                  <pic:blipFill>
                    <a:blip r:embed="rId9"/>
                    <a:stretch>
                      <a:fillRect/>
                    </a:stretch>
                  </pic:blipFill>
                  <pic:spPr>
                    <a:xfrm>
                      <a:off x="0" y="0"/>
                      <a:ext cx="5731510" cy="3130550"/>
                    </a:xfrm>
                    <a:prstGeom prst="rect">
                      <a:avLst/>
                    </a:prstGeom>
                  </pic:spPr>
                </pic:pic>
              </a:graphicData>
            </a:graphic>
          </wp:inline>
        </w:drawing>
      </w:r>
    </w:p>
    <w:p w14:paraId="18662662" w14:textId="0EFE5FFE" w:rsidR="00830DCE" w:rsidRPr="00341F4A" w:rsidRDefault="002D61A3" w:rsidP="00341F4A">
      <w:pPr>
        <w:pStyle w:val="Sinespaciado"/>
        <w:ind w:firstLine="720"/>
        <w:rPr>
          <w:i/>
          <w:sz w:val="20"/>
          <w:lang w:val="en-US"/>
        </w:rPr>
      </w:pPr>
      <w:proofErr w:type="spellStart"/>
      <w:r w:rsidRPr="00341F4A">
        <w:rPr>
          <w:i/>
          <w:sz w:val="20"/>
          <w:lang w:val="en-US"/>
        </w:rPr>
        <w:t>Diagrama</w:t>
      </w:r>
      <w:proofErr w:type="spellEnd"/>
      <w:r w:rsidRPr="00341F4A">
        <w:rPr>
          <w:i/>
          <w:sz w:val="20"/>
          <w:lang w:val="en-US"/>
        </w:rPr>
        <w:t xml:space="preserve"> UML Fatal Secrets</w:t>
      </w:r>
    </w:p>
    <w:p w14:paraId="21DB3E57" w14:textId="310B9526" w:rsidR="00830DCE" w:rsidRDefault="00341F4A" w:rsidP="00830DCE">
      <w:pPr>
        <w:rPr>
          <w:lang w:val="es-CO"/>
        </w:rPr>
      </w:pPr>
      <w:r w:rsidRPr="00341F4A">
        <w:rPr>
          <w:lang w:val="es-CO"/>
        </w:rPr>
        <w:t>Para visualizar m</w:t>
      </w:r>
      <w:r w:rsidR="00B74AD7">
        <w:rPr>
          <w:lang w:val="es-CO"/>
        </w:rPr>
        <w:t>e</w:t>
      </w:r>
      <w:r w:rsidRPr="00341F4A">
        <w:rPr>
          <w:lang w:val="es-CO"/>
        </w:rPr>
        <w:t>jor e</w:t>
      </w:r>
      <w:r>
        <w:rPr>
          <w:lang w:val="es-CO"/>
        </w:rPr>
        <w:t>l</w:t>
      </w:r>
      <w:r w:rsidR="00B74AD7">
        <w:rPr>
          <w:lang w:val="es-CO"/>
        </w:rPr>
        <w:t xml:space="preserve"> diagrama de clases</w:t>
      </w:r>
      <w:r w:rsidR="004D77B5">
        <w:rPr>
          <w:lang w:val="es-CO"/>
        </w:rPr>
        <w:t xml:space="preserve"> el archivo se encuentra</w:t>
      </w:r>
      <w:r w:rsidR="00B74AD7">
        <w:rPr>
          <w:lang w:val="es-CO"/>
        </w:rPr>
        <w:t xml:space="preserve"> adjunto a</w:t>
      </w:r>
      <w:r w:rsidR="008D4E74">
        <w:rPr>
          <w:lang w:val="es-CO"/>
        </w:rPr>
        <w:t xml:space="preserve"> la carpeta del proyecto.</w:t>
      </w:r>
      <w:r>
        <w:rPr>
          <w:lang w:val="es-CO"/>
        </w:rPr>
        <w:t xml:space="preserve"> </w:t>
      </w:r>
    </w:p>
    <w:p w14:paraId="67A09586" w14:textId="77777777" w:rsidR="004D77B5" w:rsidRDefault="004D77B5" w:rsidP="00830DCE">
      <w:pPr>
        <w:rPr>
          <w:lang w:val="es-CO"/>
        </w:rPr>
      </w:pPr>
    </w:p>
    <w:p w14:paraId="70364AD7" w14:textId="77777777" w:rsidR="004D77B5" w:rsidRDefault="004D77B5" w:rsidP="00830DCE">
      <w:pPr>
        <w:rPr>
          <w:lang w:val="es-CO"/>
        </w:rPr>
      </w:pPr>
    </w:p>
    <w:p w14:paraId="704AD039" w14:textId="77777777" w:rsidR="004D77B5" w:rsidRDefault="004D77B5" w:rsidP="00830DCE">
      <w:pPr>
        <w:rPr>
          <w:lang w:val="es-CO"/>
        </w:rPr>
      </w:pPr>
    </w:p>
    <w:p w14:paraId="7BE27FAD" w14:textId="77777777" w:rsidR="004D77B5" w:rsidRDefault="004D77B5" w:rsidP="00830DCE">
      <w:pPr>
        <w:rPr>
          <w:lang w:val="es-CO"/>
        </w:rPr>
      </w:pPr>
    </w:p>
    <w:p w14:paraId="7AEE6C01" w14:textId="77777777" w:rsidR="004D77B5" w:rsidRDefault="004D77B5" w:rsidP="00830DCE">
      <w:pPr>
        <w:rPr>
          <w:lang w:val="es-CO"/>
        </w:rPr>
      </w:pPr>
    </w:p>
    <w:p w14:paraId="7FE118D6" w14:textId="77777777" w:rsidR="004D77B5" w:rsidRDefault="004D77B5" w:rsidP="00830DCE">
      <w:pPr>
        <w:rPr>
          <w:lang w:val="es-CO"/>
        </w:rPr>
      </w:pPr>
    </w:p>
    <w:p w14:paraId="2B8CA397" w14:textId="77777777" w:rsidR="004D77B5" w:rsidRDefault="004D77B5" w:rsidP="00830DCE">
      <w:pPr>
        <w:rPr>
          <w:lang w:val="es-CO"/>
        </w:rPr>
      </w:pPr>
    </w:p>
    <w:p w14:paraId="58E20546" w14:textId="77777777" w:rsidR="004D77B5" w:rsidRPr="00341F4A" w:rsidRDefault="004D77B5" w:rsidP="00830DCE">
      <w:pPr>
        <w:rPr>
          <w:lang w:val="es-CO"/>
        </w:rPr>
      </w:pPr>
    </w:p>
    <w:p w14:paraId="72F3670B" w14:textId="2BD4F84B" w:rsidR="60142252" w:rsidRPr="00341F4A" w:rsidRDefault="00830DCE" w:rsidP="050E7780">
      <w:pPr>
        <w:pStyle w:val="Ttulo1"/>
        <w:jc w:val="left"/>
        <w:rPr>
          <w:lang w:val="es-CO"/>
        </w:rPr>
      </w:pPr>
      <w:r w:rsidRPr="00341F4A">
        <w:rPr>
          <w:lang w:val="es-CO"/>
        </w:rPr>
        <w:lastRenderedPageBreak/>
        <w:t xml:space="preserve">Mockups </w:t>
      </w:r>
    </w:p>
    <w:p w14:paraId="3BDFD17C" w14:textId="20E2A3FB" w:rsidR="693890B3" w:rsidRDefault="5C4C8B5D" w:rsidP="2A5DC255">
      <w:pPr>
        <w:rPr>
          <w:rFonts w:ascii="Times New Roman" w:eastAsia="Times New Roman" w:hAnsi="Times New Roman" w:cs="Times New Roman"/>
        </w:rPr>
      </w:pPr>
      <w:r w:rsidRPr="5C4C8B5D">
        <w:rPr>
          <w:rFonts w:ascii="Times New Roman" w:eastAsia="Times New Roman" w:hAnsi="Times New Roman" w:cs="Times New Roman"/>
        </w:rPr>
        <w:t xml:space="preserve">Los </w:t>
      </w:r>
      <w:r w:rsidR="201248C7" w:rsidRPr="201248C7">
        <w:rPr>
          <w:rFonts w:ascii="Times New Roman" w:eastAsia="Times New Roman" w:hAnsi="Times New Roman" w:cs="Times New Roman"/>
        </w:rPr>
        <w:t>mockups</w:t>
      </w:r>
      <w:r w:rsidRPr="5C4C8B5D">
        <w:rPr>
          <w:rFonts w:ascii="Times New Roman" w:eastAsia="Times New Roman" w:hAnsi="Times New Roman" w:cs="Times New Roman"/>
        </w:rPr>
        <w:t xml:space="preserve"> se crearon utilizando la herramienta de diseño de interfaces de usuario </w:t>
      </w:r>
    </w:p>
    <w:p w14:paraId="2CD29C04" w14:textId="02C4F981" w:rsidR="60142252" w:rsidRPr="0097537C" w:rsidRDefault="2A5DC255" w:rsidP="0097537C">
      <w:pPr>
        <w:rPr>
          <w:rFonts w:ascii="Times New Roman" w:eastAsia="Times New Roman" w:hAnsi="Times New Roman" w:cs="Times New Roman"/>
        </w:rPr>
      </w:pPr>
      <w:proofErr w:type="spellStart"/>
      <w:r w:rsidRPr="2A5DC255">
        <w:rPr>
          <w:rFonts w:ascii="Times New Roman" w:eastAsia="Times New Roman" w:hAnsi="Times New Roman" w:cs="Times New Roman"/>
        </w:rPr>
        <w:t>Mockitt</w:t>
      </w:r>
      <w:proofErr w:type="spellEnd"/>
      <w:r w:rsidRPr="2A5DC255">
        <w:rPr>
          <w:rFonts w:ascii="Times New Roman" w:eastAsia="Times New Roman" w:hAnsi="Times New Roman" w:cs="Times New Roman"/>
        </w:rPr>
        <w:t>.</w:t>
      </w:r>
    </w:p>
    <w:p w14:paraId="14B70B97" w14:textId="32E3A619" w:rsidR="00830DCE" w:rsidRDefault="00830DCE" w:rsidP="0097537C">
      <w:r>
        <w:rPr>
          <w:noProof/>
        </w:rPr>
        <w:drawing>
          <wp:inline distT="0" distB="0" distL="0" distR="0" wp14:anchorId="5917D4FD" wp14:editId="632FA2CA">
            <wp:extent cx="4832192" cy="3413728"/>
            <wp:effectExtent l="0" t="0" r="0" b="0"/>
            <wp:docPr id="2061989241" name="Picture 206198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989241"/>
                    <pic:cNvPicPr/>
                  </pic:nvPicPr>
                  <pic:blipFill>
                    <a:blip r:embed="rId10">
                      <a:extLst>
                        <a:ext uri="{28A0092B-C50C-407E-A947-70E740481C1C}">
                          <a14:useLocalDpi xmlns:a14="http://schemas.microsoft.com/office/drawing/2010/main" val="0"/>
                        </a:ext>
                      </a:extLst>
                    </a:blip>
                    <a:stretch>
                      <a:fillRect/>
                    </a:stretch>
                  </pic:blipFill>
                  <pic:spPr>
                    <a:xfrm>
                      <a:off x="0" y="0"/>
                      <a:ext cx="4832192" cy="3413728"/>
                    </a:xfrm>
                    <a:prstGeom prst="rect">
                      <a:avLst/>
                    </a:prstGeom>
                  </pic:spPr>
                </pic:pic>
              </a:graphicData>
            </a:graphic>
          </wp:inline>
        </w:drawing>
      </w:r>
      <w:r>
        <w:rPr>
          <w:rStyle w:val="nfasis"/>
          <w:lang w:bidi="es-ES"/>
        </w:rPr>
        <w:t>Ilustración 1</w:t>
      </w:r>
      <w:r>
        <w:rPr>
          <w:lang w:bidi="es-ES"/>
        </w:rPr>
        <w:t xml:space="preserve">. </w:t>
      </w:r>
      <w:proofErr w:type="spellStart"/>
      <w:r w:rsidR="78C7F5F5" w:rsidRPr="78C7F5F5">
        <w:rPr>
          <w:lang w:bidi="es-ES"/>
        </w:rPr>
        <w:t>Pagina</w:t>
      </w:r>
      <w:r w:rsidR="00194A56">
        <w:rPr>
          <w:lang w:bidi="es-ES"/>
        </w:rPr>
        <w:t>I</w:t>
      </w:r>
      <w:r w:rsidR="2A1ECD09" w:rsidRPr="2A1ECD09">
        <w:rPr>
          <w:lang w:bidi="es-ES"/>
        </w:rPr>
        <w:t>nicial</w:t>
      </w:r>
      <w:proofErr w:type="spellEnd"/>
    </w:p>
    <w:p w14:paraId="61EA34A0" w14:textId="1E955235" w:rsidR="496003FB" w:rsidRDefault="3F3527A7">
      <w:r>
        <w:rPr>
          <w:noProof/>
        </w:rPr>
        <w:drawing>
          <wp:inline distT="0" distB="0" distL="0" distR="0" wp14:anchorId="3995350E" wp14:editId="5B3CCF4E">
            <wp:extent cx="4980865" cy="3029975"/>
            <wp:effectExtent l="0" t="0" r="0" b="0"/>
            <wp:docPr id="778840001" name="Picture 77884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980865" cy="3029975"/>
                    </a:xfrm>
                    <a:prstGeom prst="rect">
                      <a:avLst/>
                    </a:prstGeom>
                  </pic:spPr>
                </pic:pic>
              </a:graphicData>
            </a:graphic>
          </wp:inline>
        </w:drawing>
      </w:r>
      <w:r w:rsidR="1E1F1C04" w:rsidRPr="1E1F1C04">
        <w:rPr>
          <w:rStyle w:val="nfasis"/>
          <w:lang w:bidi="es-ES"/>
        </w:rPr>
        <w:t xml:space="preserve">Ilustración </w:t>
      </w:r>
      <w:r w:rsidR="0097537C">
        <w:rPr>
          <w:rStyle w:val="nfasis"/>
          <w:lang w:bidi="es-ES"/>
        </w:rPr>
        <w:t>2</w:t>
      </w:r>
      <w:r w:rsidR="1E1F1C04" w:rsidRPr="1E1F1C04">
        <w:rPr>
          <w:lang w:bidi="es-ES"/>
        </w:rPr>
        <w:t xml:space="preserve">. </w:t>
      </w:r>
      <w:proofErr w:type="spellStart"/>
      <w:r w:rsidR="3A8F347D" w:rsidRPr="3A8F347D">
        <w:rPr>
          <w:lang w:bidi="es-ES"/>
        </w:rPr>
        <w:t>Como</w:t>
      </w:r>
      <w:r w:rsidR="00764713">
        <w:rPr>
          <w:lang w:bidi="es-ES"/>
        </w:rPr>
        <w:t>J</w:t>
      </w:r>
      <w:r w:rsidR="29DFABE5" w:rsidRPr="29DFABE5">
        <w:rPr>
          <w:lang w:bidi="es-ES"/>
        </w:rPr>
        <w:t>ugar</w:t>
      </w:r>
      <w:proofErr w:type="spellEnd"/>
      <w:r w:rsidR="29DFABE5" w:rsidRPr="29DFABE5">
        <w:rPr>
          <w:lang w:bidi="es-ES"/>
        </w:rPr>
        <w:t xml:space="preserve"> </w:t>
      </w:r>
    </w:p>
    <w:p w14:paraId="1319062B" w14:textId="1CDC61CA" w:rsidR="496003FB" w:rsidRDefault="4E3C647D">
      <w:pPr>
        <w:rPr>
          <w:lang w:bidi="es-ES"/>
        </w:rPr>
      </w:pPr>
      <w:r>
        <w:rPr>
          <w:noProof/>
        </w:rPr>
        <w:lastRenderedPageBreak/>
        <w:drawing>
          <wp:inline distT="0" distB="0" distL="0" distR="0" wp14:anchorId="0EE11AE8" wp14:editId="4817B2AF">
            <wp:extent cx="4981235" cy="3275334"/>
            <wp:effectExtent l="0" t="0" r="0" b="0"/>
            <wp:docPr id="2045976783" name="Picture 2045976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981235" cy="3275334"/>
                    </a:xfrm>
                    <a:prstGeom prst="rect">
                      <a:avLst/>
                    </a:prstGeom>
                  </pic:spPr>
                </pic:pic>
              </a:graphicData>
            </a:graphic>
          </wp:inline>
        </w:drawing>
      </w:r>
      <w:r w:rsidR="7996EFA8" w:rsidRPr="7996EFA8">
        <w:rPr>
          <w:rStyle w:val="nfasis"/>
          <w:lang w:bidi="es-ES"/>
        </w:rPr>
        <w:t xml:space="preserve">Ilustración </w:t>
      </w:r>
      <w:r w:rsidR="0097537C">
        <w:rPr>
          <w:rStyle w:val="nfasis"/>
          <w:lang w:bidi="es-ES"/>
        </w:rPr>
        <w:t>3</w:t>
      </w:r>
      <w:r w:rsidR="7996EFA8" w:rsidRPr="7996EFA8">
        <w:rPr>
          <w:lang w:bidi="es-ES"/>
        </w:rPr>
        <w:t xml:space="preserve">. </w:t>
      </w:r>
      <w:r w:rsidR="42D13DED" w:rsidRPr="42D13DED">
        <w:rPr>
          <w:lang w:bidi="es-ES"/>
        </w:rPr>
        <w:t>Créditos</w:t>
      </w:r>
    </w:p>
    <w:p w14:paraId="0CDF5D79" w14:textId="0EB2E2CB" w:rsidR="496003FB" w:rsidRDefault="496003FB"/>
    <w:p w14:paraId="56B73AFD" w14:textId="04619786" w:rsidR="3F3527A7" w:rsidRDefault="3F3527A7"/>
    <w:p w14:paraId="23324DB4" w14:textId="1AD0F5F6" w:rsidR="275EEB9D" w:rsidRDefault="275EEB9D">
      <w:pPr>
        <w:rPr>
          <w:lang w:bidi="es-ES"/>
        </w:rPr>
      </w:pPr>
      <w:r>
        <w:rPr>
          <w:noProof/>
        </w:rPr>
        <w:drawing>
          <wp:inline distT="0" distB="0" distL="0" distR="0" wp14:anchorId="1852E5C3" wp14:editId="2D7AF4C1">
            <wp:extent cx="4840642" cy="3450635"/>
            <wp:effectExtent l="0" t="0" r="0" b="0"/>
            <wp:docPr id="1057287710" name="Picture 105728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287710"/>
                    <pic:cNvPicPr/>
                  </pic:nvPicPr>
                  <pic:blipFill>
                    <a:blip r:embed="rId13">
                      <a:extLst>
                        <a:ext uri="{28A0092B-C50C-407E-A947-70E740481C1C}">
                          <a14:useLocalDpi xmlns:a14="http://schemas.microsoft.com/office/drawing/2010/main" val="0"/>
                        </a:ext>
                      </a:extLst>
                    </a:blip>
                    <a:stretch>
                      <a:fillRect/>
                    </a:stretch>
                  </pic:blipFill>
                  <pic:spPr>
                    <a:xfrm>
                      <a:off x="0" y="0"/>
                      <a:ext cx="4840642" cy="3450635"/>
                    </a:xfrm>
                    <a:prstGeom prst="rect">
                      <a:avLst/>
                    </a:prstGeom>
                  </pic:spPr>
                </pic:pic>
              </a:graphicData>
            </a:graphic>
          </wp:inline>
        </w:drawing>
      </w:r>
      <w:r w:rsidR="58C541AC" w:rsidRPr="58C541AC">
        <w:rPr>
          <w:rStyle w:val="nfasis"/>
          <w:lang w:bidi="es-ES"/>
        </w:rPr>
        <w:t xml:space="preserve">Ilustración </w:t>
      </w:r>
      <w:r w:rsidR="0097537C">
        <w:rPr>
          <w:rStyle w:val="nfasis"/>
          <w:lang w:bidi="es-ES"/>
        </w:rPr>
        <w:t>4</w:t>
      </w:r>
      <w:r w:rsidR="58C541AC" w:rsidRPr="58C541AC">
        <w:rPr>
          <w:lang w:bidi="es-ES"/>
        </w:rPr>
        <w:t xml:space="preserve">. </w:t>
      </w:r>
      <w:proofErr w:type="spellStart"/>
      <w:r w:rsidR="58C541AC" w:rsidRPr="58C541AC">
        <w:rPr>
          <w:lang w:bidi="es-ES"/>
        </w:rPr>
        <w:t>Salir</w:t>
      </w:r>
      <w:r w:rsidR="002B4935">
        <w:rPr>
          <w:lang w:bidi="es-ES"/>
        </w:rPr>
        <w:t>Partida</w:t>
      </w:r>
      <w:proofErr w:type="spellEnd"/>
    </w:p>
    <w:p w14:paraId="57882ED4" w14:textId="6F20DDC9" w:rsidR="7940DADF" w:rsidRDefault="0A0C4A46" w:rsidP="0097537C">
      <w:pPr>
        <w:rPr>
          <w:lang w:bidi="es-ES"/>
        </w:rPr>
      </w:pPr>
      <w:r>
        <w:rPr>
          <w:noProof/>
        </w:rPr>
        <w:lastRenderedPageBreak/>
        <w:drawing>
          <wp:inline distT="0" distB="0" distL="0" distR="0" wp14:anchorId="3A6859E0" wp14:editId="2F802119">
            <wp:extent cx="4852835" cy="3255546"/>
            <wp:effectExtent l="0" t="0" r="0" b="0"/>
            <wp:docPr id="849875189" name="Picture 849875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852835" cy="3255546"/>
                    </a:xfrm>
                    <a:prstGeom prst="rect">
                      <a:avLst/>
                    </a:prstGeom>
                  </pic:spPr>
                </pic:pic>
              </a:graphicData>
            </a:graphic>
          </wp:inline>
        </w:drawing>
      </w:r>
      <w:r w:rsidR="47667B6A" w:rsidRPr="47667B6A">
        <w:rPr>
          <w:rStyle w:val="nfasis"/>
          <w:lang w:bidi="es-ES"/>
        </w:rPr>
        <w:t xml:space="preserve">Ilustración </w:t>
      </w:r>
      <w:r w:rsidR="0097537C">
        <w:rPr>
          <w:rStyle w:val="nfasis"/>
          <w:lang w:bidi="es-ES"/>
        </w:rPr>
        <w:t>5</w:t>
      </w:r>
      <w:r w:rsidR="47667B6A" w:rsidRPr="47667B6A">
        <w:rPr>
          <w:lang w:bidi="es-ES"/>
        </w:rPr>
        <w:t xml:space="preserve">. </w:t>
      </w:r>
      <w:proofErr w:type="spellStart"/>
      <w:r w:rsidR="47667B6A" w:rsidRPr="47667B6A">
        <w:rPr>
          <w:lang w:bidi="es-ES"/>
        </w:rPr>
        <w:t>Salir</w:t>
      </w:r>
      <w:r w:rsidR="002B4935">
        <w:rPr>
          <w:lang w:bidi="es-ES"/>
        </w:rPr>
        <w:t>App</w:t>
      </w:r>
      <w:proofErr w:type="spellEnd"/>
    </w:p>
    <w:p w14:paraId="6782848F" w14:textId="472DA601" w:rsidR="2E846129" w:rsidRDefault="73707C51" w:rsidP="2E846129">
      <w:pPr>
        <w:rPr>
          <w:lang w:bidi="es-ES"/>
        </w:rPr>
      </w:pPr>
      <w:r>
        <w:rPr>
          <w:noProof/>
        </w:rPr>
        <w:drawing>
          <wp:inline distT="0" distB="0" distL="0" distR="0" wp14:anchorId="7177F8B0" wp14:editId="68523B56">
            <wp:extent cx="4804066" cy="3377477"/>
            <wp:effectExtent l="0" t="0" r="0" b="0"/>
            <wp:docPr id="165190404" name="Picture 16519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804066" cy="3377477"/>
                    </a:xfrm>
                    <a:prstGeom prst="rect">
                      <a:avLst/>
                    </a:prstGeom>
                  </pic:spPr>
                </pic:pic>
              </a:graphicData>
            </a:graphic>
          </wp:inline>
        </w:drawing>
      </w:r>
      <w:r w:rsidR="588002EA" w:rsidRPr="588002EA">
        <w:rPr>
          <w:rStyle w:val="nfasis"/>
          <w:lang w:bidi="es-ES"/>
        </w:rPr>
        <w:t xml:space="preserve">Ilustración </w:t>
      </w:r>
      <w:r w:rsidR="0097537C">
        <w:rPr>
          <w:rStyle w:val="nfasis"/>
          <w:lang w:bidi="es-ES"/>
        </w:rPr>
        <w:t>6</w:t>
      </w:r>
      <w:r w:rsidR="588002EA" w:rsidRPr="588002EA">
        <w:rPr>
          <w:lang w:bidi="es-ES"/>
        </w:rPr>
        <w:t xml:space="preserve">. </w:t>
      </w:r>
      <w:proofErr w:type="spellStart"/>
      <w:r w:rsidR="52432DBF" w:rsidRPr="52432DBF">
        <w:rPr>
          <w:lang w:bidi="es-ES"/>
        </w:rPr>
        <w:t>Tablero</w:t>
      </w:r>
      <w:r w:rsidR="002B4935">
        <w:rPr>
          <w:lang w:bidi="es-ES"/>
        </w:rPr>
        <w:t>D</w:t>
      </w:r>
      <w:r w:rsidR="41F0C932" w:rsidRPr="41F0C932">
        <w:rPr>
          <w:lang w:bidi="es-ES"/>
        </w:rPr>
        <w:t>etective</w:t>
      </w:r>
      <w:proofErr w:type="spellEnd"/>
    </w:p>
    <w:p w14:paraId="48D570F6" w14:textId="4FD23A9E" w:rsidR="41F0C932" w:rsidRDefault="41F0C932" w:rsidP="41F0C932">
      <w:pPr>
        <w:rPr>
          <w:lang w:bidi="es-ES"/>
        </w:rPr>
      </w:pPr>
    </w:p>
    <w:p w14:paraId="7AA0A6CE" w14:textId="567BAB04" w:rsidR="0A0C4A46" w:rsidRDefault="0A0C4A46"/>
    <w:p w14:paraId="67F07DD2" w14:textId="0A1AD608" w:rsidR="6E313042" w:rsidRDefault="6E313042" w:rsidP="6E313042">
      <w:pPr>
        <w:rPr>
          <w:lang w:bidi="es-ES"/>
        </w:rPr>
      </w:pPr>
      <w:r>
        <w:rPr>
          <w:noProof/>
        </w:rPr>
        <w:lastRenderedPageBreak/>
        <w:drawing>
          <wp:inline distT="0" distB="0" distL="0" distR="0" wp14:anchorId="1BA2159E" wp14:editId="590A8DE5">
            <wp:extent cx="4804066" cy="3359187"/>
            <wp:effectExtent l="0" t="0" r="0" b="0"/>
            <wp:docPr id="47475205" name="Picture 4747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804066" cy="3359187"/>
                    </a:xfrm>
                    <a:prstGeom prst="rect">
                      <a:avLst/>
                    </a:prstGeom>
                  </pic:spPr>
                </pic:pic>
              </a:graphicData>
            </a:graphic>
          </wp:inline>
        </w:drawing>
      </w:r>
      <w:r w:rsidR="3ACDDBEA" w:rsidRPr="3ACDDBEA">
        <w:rPr>
          <w:rStyle w:val="nfasis"/>
          <w:lang w:bidi="es-ES"/>
        </w:rPr>
        <w:t xml:space="preserve">Ilustración </w:t>
      </w:r>
      <w:r w:rsidR="264BB948" w:rsidRPr="264BB948">
        <w:rPr>
          <w:rStyle w:val="nfasis"/>
          <w:lang w:bidi="es-ES"/>
        </w:rPr>
        <w:t>7</w:t>
      </w:r>
      <w:r w:rsidR="3ACDDBEA" w:rsidRPr="3ACDDBEA">
        <w:rPr>
          <w:lang w:bidi="es-ES"/>
        </w:rPr>
        <w:t xml:space="preserve">. </w:t>
      </w:r>
      <w:r w:rsidR="27C37FB1" w:rsidRPr="27C37FB1">
        <w:rPr>
          <w:lang w:bidi="es-ES"/>
        </w:rPr>
        <w:t>Comisaria</w:t>
      </w:r>
    </w:p>
    <w:p w14:paraId="3CDF9827" w14:textId="666700E0" w:rsidR="0E374007" w:rsidRDefault="5A4FAA38" w:rsidP="0E374007">
      <w:pPr>
        <w:rPr>
          <w:lang w:bidi="es-ES"/>
        </w:rPr>
      </w:pPr>
      <w:r>
        <w:rPr>
          <w:noProof/>
        </w:rPr>
        <w:drawing>
          <wp:inline distT="0" distB="0" distL="0" distR="0" wp14:anchorId="7B085220" wp14:editId="47DFAE74">
            <wp:extent cx="4877222" cy="3493311"/>
            <wp:effectExtent l="0" t="0" r="0" b="0"/>
            <wp:docPr id="1827333921" name="Picture 182733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877222" cy="3493311"/>
                    </a:xfrm>
                    <a:prstGeom prst="rect">
                      <a:avLst/>
                    </a:prstGeom>
                  </pic:spPr>
                </pic:pic>
              </a:graphicData>
            </a:graphic>
          </wp:inline>
        </w:drawing>
      </w:r>
      <w:r w:rsidR="4879601F" w:rsidRPr="4879601F">
        <w:rPr>
          <w:rStyle w:val="nfasis"/>
          <w:lang w:bidi="es-ES"/>
        </w:rPr>
        <w:t xml:space="preserve">Ilustración </w:t>
      </w:r>
      <w:r w:rsidR="7F36A25E" w:rsidRPr="7F36A25E">
        <w:rPr>
          <w:rStyle w:val="nfasis"/>
          <w:lang w:bidi="es-ES"/>
        </w:rPr>
        <w:t>8</w:t>
      </w:r>
      <w:r w:rsidR="4879601F" w:rsidRPr="4879601F">
        <w:rPr>
          <w:lang w:bidi="es-ES"/>
        </w:rPr>
        <w:t>. C</w:t>
      </w:r>
      <w:r w:rsidR="00D73893">
        <w:rPr>
          <w:lang w:bidi="es-ES"/>
        </w:rPr>
        <w:t>elda</w:t>
      </w:r>
    </w:p>
    <w:p w14:paraId="4969B700" w14:textId="0D504F98" w:rsidR="415521D9" w:rsidRDefault="415521D9"/>
    <w:p w14:paraId="54D8541D" w14:textId="31E2464E" w:rsidR="415521D9" w:rsidRDefault="415521D9"/>
    <w:p w14:paraId="082F0A9E" w14:textId="6652CEBF" w:rsidR="00830DCE" w:rsidRDefault="00830DCE" w:rsidP="4F211111"/>
    <w:sdt>
      <w:sdtPr>
        <w:rPr>
          <w:rFonts w:asciiTheme="minorHAnsi" w:eastAsiaTheme="minorEastAsia" w:hAnsiTheme="minorHAnsi" w:cstheme="minorBidi"/>
        </w:rPr>
        <w:id w:val="-1096949615"/>
        <w:docPartObj>
          <w:docPartGallery w:val="Bibliographies"/>
          <w:docPartUnique/>
        </w:docPartObj>
      </w:sdtPr>
      <w:sdtEndPr/>
      <w:sdtContent>
        <w:p w14:paraId="60D30E3C" w14:textId="5EA9C601" w:rsidR="57FFBB31" w:rsidRDefault="00097169" w:rsidP="00A82648">
          <w:pPr>
            <w:pStyle w:val="Ttulodeseccin"/>
          </w:pPr>
          <w:r>
            <w:rPr>
              <w:lang w:bidi="es-ES"/>
            </w:rPr>
            <w:t>Referencias</w:t>
          </w:r>
        </w:p>
        <w:p w14:paraId="50790A26" w14:textId="25DEDF00" w:rsidR="60B71E11" w:rsidRDefault="0972F5FD" w:rsidP="60B71E11">
          <w:pPr>
            <w:rPr>
              <w:rFonts w:ascii="Times New Roman" w:eastAsia="Times New Roman" w:hAnsi="Times New Roman" w:cs="Times New Roman"/>
            </w:rPr>
          </w:pPr>
          <w:r w:rsidRPr="0972F5FD">
            <w:rPr>
              <w:rFonts w:ascii="Times New Roman" w:eastAsia="Times New Roman" w:hAnsi="Times New Roman" w:cs="Times New Roman"/>
            </w:rPr>
            <w:t>[Imagen generada por IA]. (2024</w:t>
          </w:r>
          <w:r w:rsidR="70C54302" w:rsidRPr="70C54302">
            <w:rPr>
              <w:rFonts w:ascii="Times New Roman" w:eastAsia="Times New Roman" w:hAnsi="Times New Roman" w:cs="Times New Roman"/>
            </w:rPr>
            <w:t>).</w:t>
          </w:r>
          <w:r w:rsidRPr="0972F5FD">
            <w:rPr>
              <w:rFonts w:ascii="Times New Roman" w:eastAsia="Times New Roman" w:hAnsi="Times New Roman" w:cs="Times New Roman"/>
            </w:rPr>
            <w:t xml:space="preserve"> </w:t>
          </w:r>
          <w:r w:rsidR="08AE5725" w:rsidRPr="08AE5725">
            <w:rPr>
              <w:rFonts w:ascii="Times New Roman" w:eastAsia="Times New Roman" w:hAnsi="Times New Roman" w:cs="Times New Roman"/>
            </w:rPr>
            <w:t>Mesa de reuniones de detectives</w:t>
          </w:r>
          <w:r w:rsidR="07634154" w:rsidRPr="07634154">
            <w:rPr>
              <w:rFonts w:ascii="Times New Roman" w:eastAsia="Times New Roman" w:hAnsi="Times New Roman" w:cs="Times New Roman"/>
            </w:rPr>
            <w:t>.</w:t>
          </w:r>
          <w:r w:rsidRPr="0972F5FD">
            <w:rPr>
              <w:rFonts w:ascii="Times New Roman" w:eastAsia="Times New Roman" w:hAnsi="Times New Roman" w:cs="Times New Roman"/>
            </w:rPr>
            <w:t xml:space="preserve"> Generada con </w:t>
          </w:r>
          <w:r w:rsidR="0774CE19">
            <w:tab/>
          </w:r>
          <w:r w:rsidR="0774CE19">
            <w:tab/>
          </w:r>
          <w:r w:rsidR="70B1B739" w:rsidRPr="70B1B739">
            <w:rPr>
              <w:rFonts w:ascii="Times New Roman" w:eastAsia="Times New Roman" w:hAnsi="Times New Roman" w:cs="Times New Roman"/>
            </w:rPr>
            <w:t>Leonardo</w:t>
          </w:r>
          <w:r w:rsidR="1342EF78" w:rsidRPr="1342EF78">
            <w:rPr>
              <w:rFonts w:ascii="Times New Roman" w:eastAsia="Times New Roman" w:hAnsi="Times New Roman" w:cs="Times New Roman"/>
            </w:rPr>
            <w:t xml:space="preserve"> </w:t>
          </w:r>
          <w:r w:rsidR="0774CE19" w:rsidRPr="0774CE19">
            <w:rPr>
              <w:rFonts w:ascii="Times New Roman" w:eastAsia="Times New Roman" w:hAnsi="Times New Roman" w:cs="Times New Roman"/>
            </w:rPr>
            <w:t>AI.</w:t>
          </w:r>
        </w:p>
        <w:p w14:paraId="5E3388E5" w14:textId="02B0FDB2" w:rsidR="6BF569C8" w:rsidRDefault="6BF569C8" w:rsidP="6BF569C8">
          <w:pPr>
            <w:rPr>
              <w:rFonts w:ascii="Times New Roman" w:eastAsia="Times New Roman" w:hAnsi="Times New Roman" w:cs="Times New Roman"/>
            </w:rPr>
          </w:pPr>
          <w:r w:rsidRPr="6BF569C8">
            <w:rPr>
              <w:rFonts w:ascii="Times New Roman" w:eastAsia="Times New Roman" w:hAnsi="Times New Roman" w:cs="Times New Roman"/>
            </w:rPr>
            <w:t xml:space="preserve">[Imagen generada por IA]. (2024). </w:t>
          </w:r>
          <w:r w:rsidR="643857D3" w:rsidRPr="643857D3">
            <w:rPr>
              <w:rFonts w:ascii="Times New Roman" w:eastAsia="Times New Roman" w:hAnsi="Times New Roman" w:cs="Times New Roman"/>
            </w:rPr>
            <w:t>Oficina detective.</w:t>
          </w:r>
          <w:r w:rsidRPr="6BF569C8">
            <w:rPr>
              <w:rFonts w:ascii="Times New Roman" w:eastAsia="Times New Roman" w:hAnsi="Times New Roman" w:cs="Times New Roman"/>
            </w:rPr>
            <w:t xml:space="preserve"> Generada con Leonardo AI.</w:t>
          </w:r>
        </w:p>
        <w:p w14:paraId="25F91D5F" w14:textId="3E2C6F07" w:rsidR="6BF569C8" w:rsidRDefault="6BF569C8" w:rsidP="6BF569C8">
          <w:pPr>
            <w:rPr>
              <w:rFonts w:ascii="Times New Roman" w:eastAsia="Times New Roman" w:hAnsi="Times New Roman" w:cs="Times New Roman"/>
            </w:rPr>
          </w:pPr>
          <w:r w:rsidRPr="6BF569C8">
            <w:rPr>
              <w:rFonts w:ascii="Times New Roman" w:eastAsia="Times New Roman" w:hAnsi="Times New Roman" w:cs="Times New Roman"/>
            </w:rPr>
            <w:t xml:space="preserve">[Imagen generada por IA]. (2024). </w:t>
          </w:r>
          <w:r w:rsidR="7C5C3DF7" w:rsidRPr="7C5C3DF7">
            <w:rPr>
              <w:rFonts w:ascii="Times New Roman" w:eastAsia="Times New Roman" w:hAnsi="Times New Roman" w:cs="Times New Roman"/>
            </w:rPr>
            <w:t>Oficial que realiza preguntas.</w:t>
          </w:r>
          <w:r w:rsidRPr="6BF569C8">
            <w:rPr>
              <w:rFonts w:ascii="Times New Roman" w:eastAsia="Times New Roman" w:hAnsi="Times New Roman" w:cs="Times New Roman"/>
            </w:rPr>
            <w:t xml:space="preserve"> Generada con </w:t>
          </w:r>
          <w:r>
            <w:tab/>
          </w:r>
          <w:r>
            <w:tab/>
          </w:r>
          <w:r w:rsidRPr="6BF569C8">
            <w:rPr>
              <w:rFonts w:ascii="Times New Roman" w:eastAsia="Times New Roman" w:hAnsi="Times New Roman" w:cs="Times New Roman"/>
            </w:rPr>
            <w:t>Leonardo AI.</w:t>
          </w:r>
        </w:p>
        <w:p w14:paraId="2749FEC6" w14:textId="559F3ACB" w:rsidR="6BF569C8" w:rsidRDefault="6BF569C8" w:rsidP="6BF569C8">
          <w:pPr>
            <w:rPr>
              <w:rFonts w:ascii="Times New Roman" w:eastAsia="Times New Roman" w:hAnsi="Times New Roman" w:cs="Times New Roman"/>
            </w:rPr>
          </w:pPr>
          <w:r w:rsidRPr="6BF569C8">
            <w:rPr>
              <w:rFonts w:ascii="Times New Roman" w:eastAsia="Times New Roman" w:hAnsi="Times New Roman" w:cs="Times New Roman"/>
            </w:rPr>
            <w:t xml:space="preserve">[Imagen generada por IA]. (2024). </w:t>
          </w:r>
          <w:r w:rsidR="665057E6" w:rsidRPr="665057E6">
            <w:rPr>
              <w:rFonts w:ascii="Times New Roman" w:eastAsia="Times New Roman" w:hAnsi="Times New Roman" w:cs="Times New Roman"/>
            </w:rPr>
            <w:t xml:space="preserve">Calabozo para </w:t>
          </w:r>
          <w:r w:rsidR="45CB822A" w:rsidRPr="45CB822A">
            <w:rPr>
              <w:rFonts w:ascii="Times New Roman" w:eastAsia="Times New Roman" w:hAnsi="Times New Roman" w:cs="Times New Roman"/>
            </w:rPr>
            <w:t>prisioneros.</w:t>
          </w:r>
          <w:r w:rsidRPr="6BF569C8">
            <w:rPr>
              <w:rFonts w:ascii="Times New Roman" w:eastAsia="Times New Roman" w:hAnsi="Times New Roman" w:cs="Times New Roman"/>
            </w:rPr>
            <w:t xml:space="preserve"> Generada con </w:t>
          </w:r>
          <w:r>
            <w:tab/>
          </w:r>
          <w:r>
            <w:tab/>
          </w:r>
          <w:r>
            <w:tab/>
          </w:r>
          <w:r w:rsidRPr="6BF569C8">
            <w:rPr>
              <w:rFonts w:ascii="Times New Roman" w:eastAsia="Times New Roman" w:hAnsi="Times New Roman" w:cs="Times New Roman"/>
            </w:rPr>
            <w:t>Leonardo AI.</w:t>
          </w:r>
        </w:p>
        <w:p w14:paraId="7C67EECB" w14:textId="178CC84B" w:rsidR="478B1575" w:rsidRDefault="478B1575" w:rsidP="478B1575">
          <w:pPr>
            <w:rPr>
              <w:rFonts w:ascii="Times New Roman" w:eastAsia="Times New Roman" w:hAnsi="Times New Roman" w:cs="Times New Roman"/>
            </w:rPr>
          </w:pPr>
          <w:r w:rsidRPr="478B1575">
            <w:rPr>
              <w:rFonts w:ascii="Times New Roman" w:eastAsia="Times New Roman" w:hAnsi="Times New Roman" w:cs="Times New Roman"/>
            </w:rPr>
            <w:t xml:space="preserve">[Imagen generada por IA]. (2024). </w:t>
          </w:r>
          <w:r w:rsidR="7001292D" w:rsidRPr="7001292D">
            <w:rPr>
              <w:rFonts w:ascii="Times New Roman" w:eastAsia="Times New Roman" w:hAnsi="Times New Roman" w:cs="Times New Roman"/>
            </w:rPr>
            <w:t xml:space="preserve">Tablero donde se encuentran algunas pistas. </w:t>
          </w:r>
          <w:r w:rsidR="7001292D" w:rsidRPr="22A421EC">
            <w:rPr>
              <w:rFonts w:ascii="Times New Roman" w:eastAsia="Times New Roman" w:hAnsi="Times New Roman" w:cs="Times New Roman"/>
            </w:rPr>
            <w:t xml:space="preserve">Generada </w:t>
          </w:r>
          <w:r w:rsidR="7001292D">
            <w:tab/>
          </w:r>
          <w:r w:rsidRPr="22A421EC">
            <w:rPr>
              <w:rFonts w:ascii="Times New Roman" w:eastAsia="Times New Roman" w:hAnsi="Times New Roman" w:cs="Times New Roman"/>
            </w:rPr>
            <w:t>con Leonardo AI.</w:t>
          </w:r>
        </w:p>
        <w:p w14:paraId="57B1A2DE" w14:textId="09DE8302" w:rsidR="493609CF" w:rsidRDefault="7C0CDFB5" w:rsidP="493609CF">
          <w:pPr>
            <w:rPr>
              <w:rFonts w:ascii="Times New Roman" w:eastAsia="Times New Roman" w:hAnsi="Times New Roman" w:cs="Times New Roman"/>
            </w:rPr>
          </w:pPr>
          <w:proofErr w:type="spellStart"/>
          <w:r w:rsidRPr="22A421EC">
            <w:rPr>
              <w:rFonts w:ascii="Times New Roman" w:eastAsia="Times New Roman" w:hAnsi="Times New Roman" w:cs="Times New Roman"/>
            </w:rPr>
            <w:t>Mockitt</w:t>
          </w:r>
          <w:proofErr w:type="spellEnd"/>
          <w:r w:rsidRPr="22A421EC">
            <w:rPr>
              <w:rFonts w:ascii="Times New Roman" w:eastAsia="Times New Roman" w:hAnsi="Times New Roman" w:cs="Times New Roman"/>
            </w:rPr>
            <w:t xml:space="preserve">. (s.f.). </w:t>
          </w:r>
          <w:proofErr w:type="spellStart"/>
          <w:r w:rsidRPr="22A421EC">
            <w:rPr>
              <w:rFonts w:ascii="Times New Roman" w:eastAsia="Times New Roman" w:hAnsi="Times New Roman" w:cs="Times New Roman"/>
              <w:i/>
            </w:rPr>
            <w:t>Mockitt</w:t>
          </w:r>
          <w:proofErr w:type="spellEnd"/>
          <w:r w:rsidR="2711AAF8" w:rsidRPr="2711AAF8">
            <w:rPr>
              <w:rFonts w:ascii="Times New Roman" w:eastAsia="Times New Roman" w:hAnsi="Times New Roman" w:cs="Times New Roman"/>
              <w:i/>
              <w:iCs/>
            </w:rPr>
            <w:t>:</w:t>
          </w:r>
          <w:r w:rsidRPr="22A421EC">
            <w:rPr>
              <w:rFonts w:ascii="Times New Roman" w:eastAsia="Times New Roman" w:hAnsi="Times New Roman" w:cs="Times New Roman"/>
            </w:rPr>
            <w:t xml:space="preserve"> </w:t>
          </w:r>
          <w:r w:rsidR="22A421EC" w:rsidRPr="22A421EC">
            <w:rPr>
              <w:rFonts w:ascii="Times New Roman" w:eastAsia="Times New Roman" w:hAnsi="Times New Roman" w:cs="Times New Roman"/>
            </w:rPr>
            <w:t xml:space="preserve">Recuperado </w:t>
          </w:r>
          <w:r w:rsidR="493609CF" w:rsidRPr="493609CF">
            <w:rPr>
              <w:rFonts w:ascii="Times New Roman" w:eastAsia="Times New Roman" w:hAnsi="Times New Roman" w:cs="Times New Roman"/>
            </w:rPr>
            <w:t>de</w:t>
          </w:r>
        </w:p>
        <w:p w14:paraId="023D83B5" w14:textId="5EB03A79" w:rsidR="097A50BC" w:rsidRDefault="79A2A9E9" w:rsidP="097A50BC">
          <w:pPr>
            <w:rPr>
              <w:rFonts w:ascii="Times New Roman" w:eastAsia="Times New Roman" w:hAnsi="Times New Roman" w:cs="Times New Roman"/>
            </w:rPr>
          </w:pPr>
          <w:r w:rsidRPr="79A2A9E9">
            <w:rPr>
              <w:rFonts w:ascii="Times New Roman" w:eastAsia="Times New Roman" w:hAnsi="Times New Roman" w:cs="Times New Roman"/>
            </w:rPr>
            <w:t xml:space="preserve"> </w:t>
          </w:r>
          <w:r w:rsidR="0F663A05" w:rsidRPr="0F663A05">
            <w:rPr>
              <w:rFonts w:ascii="Times New Roman" w:eastAsia="Times New Roman" w:hAnsi="Times New Roman" w:cs="Times New Roman"/>
            </w:rPr>
            <w:t>[</w:t>
          </w:r>
          <w:r w:rsidR="22A421EC" w:rsidRPr="22A421EC">
            <w:rPr>
              <w:rFonts w:ascii="Times New Roman" w:eastAsia="Times New Roman" w:hAnsi="Times New Roman" w:cs="Times New Roman"/>
            </w:rPr>
            <w:t>https://mockitt.wondershare.com/proto/design/pb2m2i98kynuubvje]</w:t>
          </w:r>
        </w:p>
        <w:p w14:paraId="3E21827C" w14:textId="43779894" w:rsidR="478B1575" w:rsidRDefault="478B1575" w:rsidP="478B1575">
          <w:pPr>
            <w:rPr>
              <w:rFonts w:ascii="Times New Roman" w:eastAsia="Times New Roman" w:hAnsi="Times New Roman" w:cs="Times New Roman"/>
            </w:rPr>
          </w:pPr>
        </w:p>
        <w:p w14:paraId="6C854756" w14:textId="0F751DBC" w:rsidR="6BF569C8" w:rsidRDefault="6BF569C8" w:rsidP="6BF569C8">
          <w:pPr>
            <w:rPr>
              <w:rFonts w:ascii="Times New Roman" w:eastAsia="Times New Roman" w:hAnsi="Times New Roman" w:cs="Times New Roman"/>
            </w:rPr>
          </w:pPr>
        </w:p>
        <w:sdt>
          <w:sdtPr>
            <w:id w:val="-573587230"/>
            <w:bibliography/>
          </w:sdtPr>
          <w:sdtEndPr/>
          <w:sdtContent>
            <w:p w14:paraId="2CE582CF" w14:textId="7780486F" w:rsidR="00097169" w:rsidRDefault="00097169" w:rsidP="00097169">
              <w:pPr>
                <w:pStyle w:val="Bibliografa"/>
              </w:pPr>
            </w:p>
            <w:p w14:paraId="7BD80B9F" w14:textId="77777777" w:rsidR="00097169" w:rsidRDefault="003500AC"/>
          </w:sdtContent>
        </w:sdt>
      </w:sdtContent>
    </w:sdt>
    <w:sectPr w:rsidR="00097169" w:rsidSect="003500AC">
      <w:headerReference w:type="default" r:id="rId18"/>
      <w:footerReference w:type="default" r:id="rId19"/>
      <w:headerReference w:type="first" r:id="rId20"/>
      <w:footerReference w:type="first" r:id="rId21"/>
      <w:footnotePr>
        <w:pos w:val="beneathText"/>
      </w:footnotePr>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0B784B" w14:textId="77777777" w:rsidR="004F140D" w:rsidRDefault="004F140D">
      <w:pPr>
        <w:spacing w:line="240" w:lineRule="auto"/>
      </w:pPr>
      <w:r>
        <w:separator/>
      </w:r>
    </w:p>
    <w:p w14:paraId="3312CF01" w14:textId="77777777" w:rsidR="004F140D" w:rsidRDefault="004F140D"/>
  </w:endnote>
  <w:endnote w:type="continuationSeparator" w:id="0">
    <w:p w14:paraId="4B597892" w14:textId="77777777" w:rsidR="004F140D" w:rsidRDefault="004F140D">
      <w:pPr>
        <w:spacing w:line="240" w:lineRule="auto"/>
      </w:pPr>
      <w:r>
        <w:continuationSeparator/>
      </w:r>
    </w:p>
    <w:p w14:paraId="42734D7C" w14:textId="77777777" w:rsidR="004F140D" w:rsidRDefault="004F140D"/>
  </w:endnote>
  <w:endnote w:type="continuationNotice" w:id="1">
    <w:p w14:paraId="5DA1F468" w14:textId="77777777" w:rsidR="004F140D" w:rsidRDefault="004F140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414F8F57" w14:paraId="6CE103D6" w14:textId="77777777" w:rsidTr="414F8F57">
      <w:trPr>
        <w:trHeight w:val="300"/>
      </w:trPr>
      <w:tc>
        <w:tcPr>
          <w:tcW w:w="3005" w:type="dxa"/>
        </w:tcPr>
        <w:p w14:paraId="3D924732" w14:textId="51FF0201" w:rsidR="414F8F57" w:rsidRDefault="414F8F57" w:rsidP="414F8F57">
          <w:pPr>
            <w:pStyle w:val="Encabezado"/>
            <w:ind w:left="-115"/>
          </w:pPr>
        </w:p>
      </w:tc>
      <w:tc>
        <w:tcPr>
          <w:tcW w:w="3005" w:type="dxa"/>
        </w:tcPr>
        <w:p w14:paraId="17E67DC0" w14:textId="3153547E" w:rsidR="414F8F57" w:rsidRDefault="414F8F57" w:rsidP="414F8F57">
          <w:pPr>
            <w:pStyle w:val="Encabezado"/>
            <w:jc w:val="center"/>
          </w:pPr>
        </w:p>
      </w:tc>
      <w:tc>
        <w:tcPr>
          <w:tcW w:w="3005" w:type="dxa"/>
        </w:tcPr>
        <w:p w14:paraId="03670FA6" w14:textId="48B6C657" w:rsidR="414F8F57" w:rsidRDefault="414F8F57" w:rsidP="414F8F57">
          <w:pPr>
            <w:pStyle w:val="Encabezado"/>
            <w:ind w:right="-115"/>
            <w:jc w:val="right"/>
          </w:pPr>
        </w:p>
      </w:tc>
    </w:tr>
  </w:tbl>
  <w:p w14:paraId="6830B97B" w14:textId="2F0842B4" w:rsidR="00163FD1" w:rsidRDefault="00163FD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414F8F57" w14:paraId="0EC2614C" w14:textId="77777777" w:rsidTr="414F8F57">
      <w:trPr>
        <w:trHeight w:val="300"/>
      </w:trPr>
      <w:tc>
        <w:tcPr>
          <w:tcW w:w="3005" w:type="dxa"/>
        </w:tcPr>
        <w:p w14:paraId="193D7A28" w14:textId="70FF32CE" w:rsidR="414F8F57" w:rsidRDefault="414F8F57" w:rsidP="414F8F57">
          <w:pPr>
            <w:pStyle w:val="Encabezado"/>
            <w:ind w:left="-115"/>
          </w:pPr>
        </w:p>
      </w:tc>
      <w:tc>
        <w:tcPr>
          <w:tcW w:w="3005" w:type="dxa"/>
        </w:tcPr>
        <w:p w14:paraId="26DC43DE" w14:textId="1BF21C09" w:rsidR="414F8F57" w:rsidRDefault="414F8F57" w:rsidP="414F8F57">
          <w:pPr>
            <w:pStyle w:val="Encabezado"/>
            <w:jc w:val="center"/>
          </w:pPr>
        </w:p>
      </w:tc>
      <w:tc>
        <w:tcPr>
          <w:tcW w:w="3005" w:type="dxa"/>
        </w:tcPr>
        <w:p w14:paraId="525DEA0E" w14:textId="09A4B12B" w:rsidR="414F8F57" w:rsidRDefault="414F8F57" w:rsidP="414F8F57">
          <w:pPr>
            <w:pStyle w:val="Encabezado"/>
            <w:ind w:right="-115"/>
            <w:jc w:val="right"/>
          </w:pPr>
        </w:p>
      </w:tc>
    </w:tr>
  </w:tbl>
  <w:p w14:paraId="085BD327" w14:textId="4072F2B5" w:rsidR="00163FD1" w:rsidRDefault="00163F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BC1D90" w14:textId="77777777" w:rsidR="004F140D" w:rsidRDefault="004F140D">
      <w:pPr>
        <w:spacing w:line="240" w:lineRule="auto"/>
      </w:pPr>
      <w:r>
        <w:separator/>
      </w:r>
    </w:p>
    <w:p w14:paraId="6FC72169" w14:textId="77777777" w:rsidR="004F140D" w:rsidRDefault="004F140D"/>
  </w:footnote>
  <w:footnote w:type="continuationSeparator" w:id="0">
    <w:p w14:paraId="19C18FC7" w14:textId="77777777" w:rsidR="004F140D" w:rsidRDefault="004F140D">
      <w:pPr>
        <w:spacing w:line="240" w:lineRule="auto"/>
      </w:pPr>
      <w:r>
        <w:continuationSeparator/>
      </w:r>
    </w:p>
    <w:p w14:paraId="31B5837C" w14:textId="77777777" w:rsidR="004F140D" w:rsidRDefault="004F140D"/>
  </w:footnote>
  <w:footnote w:type="continuationNotice" w:id="1">
    <w:p w14:paraId="64C9F6EA" w14:textId="77777777" w:rsidR="004F140D" w:rsidRDefault="004F140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CellMar>
        <w:left w:w="0" w:type="dxa"/>
        <w:right w:w="0" w:type="dxa"/>
      </w:tblCellMar>
      <w:tblLook w:val="04A0" w:firstRow="1" w:lastRow="0" w:firstColumn="1" w:lastColumn="0" w:noHBand="0" w:noVBand="1"/>
      <w:tblDescription w:val="Tabla de diseño de encabezado"/>
    </w:tblPr>
    <w:tblGrid>
      <w:gridCol w:w="7982"/>
      <w:gridCol w:w="1044"/>
    </w:tblGrid>
    <w:tr w:rsidR="004D6B86" w14:paraId="0FBB2E80" w14:textId="77777777">
      <w:tc>
        <w:tcPr>
          <w:tcW w:w="8280" w:type="dxa"/>
        </w:tcPr>
        <w:p w14:paraId="07097ABB" w14:textId="1DC55869" w:rsidR="004D6B86" w:rsidRPr="00170521" w:rsidRDefault="003500AC" w:rsidP="00600D9F">
          <w:pPr>
            <w:pStyle w:val="Encabezado"/>
          </w:pPr>
          <w:sdt>
            <w:sdtPr>
              <w:alias w:val="Escriba el título abreviado:"/>
              <w:tag w:val="Escriba el título abreviado:"/>
              <w:id w:val="-582528332"/>
              <w:placeholder>
                <w:docPart w:val="7F79258109E74E47A6E34DA68C0DBEA6"/>
              </w:placeholder>
              <w15:dataBinding w:prefixMappings="xmlns:ns0='http://schemas.microsoft.com/temp/samples' " w:xpath="/ns0:employees[1]/ns0:employee[1]/ns0:CustomerName[1]" w:storeItemID="{B98E728A-96FF-4995-885C-5AF887AB0C35}" w16sdtdh:storeItemChecksum="lkIn8A=="/>
              <w15:appearance w15:val="hidden"/>
            </w:sdtPr>
            <w:sdtEndPr/>
            <w:sdtContent>
              <w:r w:rsidR="00C77C31">
                <w:t>FS</w:t>
              </w:r>
            </w:sdtContent>
          </w:sdt>
        </w:p>
      </w:tc>
      <w:tc>
        <w:tcPr>
          <w:tcW w:w="1080" w:type="dxa"/>
        </w:tcPr>
        <w:p w14:paraId="11B60A70" w14:textId="77777777" w:rsidR="004D6B86" w:rsidRDefault="00345333">
          <w:pPr>
            <w:pStyle w:val="Encabezado"/>
            <w:jc w:val="right"/>
          </w:pPr>
          <w:r>
            <w:rPr>
              <w:lang w:bidi="es-ES"/>
            </w:rPr>
            <w:fldChar w:fldCharType="begin"/>
          </w:r>
          <w:r>
            <w:rPr>
              <w:lang w:bidi="es-ES"/>
            </w:rPr>
            <w:instrText xml:space="preserve"> PAGE   \* MERGEFORMAT </w:instrText>
          </w:r>
          <w:r>
            <w:rPr>
              <w:lang w:bidi="es-ES"/>
            </w:rPr>
            <w:fldChar w:fldCharType="separate"/>
          </w:r>
          <w:r w:rsidR="00256EB6">
            <w:rPr>
              <w:noProof/>
              <w:lang w:bidi="es-ES"/>
            </w:rPr>
            <w:t>4</w:t>
          </w:r>
          <w:r>
            <w:rPr>
              <w:noProof/>
              <w:lang w:bidi="es-ES"/>
            </w:rPr>
            <w:fldChar w:fldCharType="end"/>
          </w:r>
        </w:p>
      </w:tc>
    </w:tr>
  </w:tbl>
  <w:p w14:paraId="1AF3A6BD" w14:textId="77777777" w:rsidR="004D6B86" w:rsidRDefault="004D6B8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CellMar>
        <w:left w:w="0" w:type="dxa"/>
        <w:right w:w="0" w:type="dxa"/>
      </w:tblCellMar>
      <w:tblLook w:val="04A0" w:firstRow="1" w:lastRow="0" w:firstColumn="1" w:lastColumn="0" w:noHBand="0" w:noVBand="1"/>
      <w:tblDescription w:val="Tabla de diseño de encabezado"/>
    </w:tblPr>
    <w:tblGrid>
      <w:gridCol w:w="7982"/>
      <w:gridCol w:w="1044"/>
    </w:tblGrid>
    <w:tr w:rsidR="004D6B86" w14:paraId="295EB391" w14:textId="77777777">
      <w:tc>
        <w:tcPr>
          <w:tcW w:w="8280" w:type="dxa"/>
        </w:tcPr>
        <w:p w14:paraId="77FFEE9F" w14:textId="7A9AF700" w:rsidR="004D6B86" w:rsidRPr="009F0414" w:rsidRDefault="00E71B36" w:rsidP="00504F88">
          <w:pPr>
            <w:pStyle w:val="Encabezado"/>
          </w:pPr>
          <w:r>
            <w:rPr>
              <w:lang w:bidi="es-ES"/>
            </w:rPr>
            <w:t>F</w:t>
          </w:r>
          <w:r w:rsidR="00C77C31">
            <w:rPr>
              <w:lang w:bidi="es-ES"/>
            </w:rPr>
            <w:t>S</w:t>
          </w:r>
        </w:p>
      </w:tc>
      <w:tc>
        <w:tcPr>
          <w:tcW w:w="1080" w:type="dxa"/>
        </w:tcPr>
        <w:p w14:paraId="30723B6E" w14:textId="77777777" w:rsidR="004D6B86" w:rsidRDefault="00345333">
          <w:pPr>
            <w:pStyle w:val="Encabezado"/>
            <w:jc w:val="right"/>
          </w:pPr>
          <w:r>
            <w:rPr>
              <w:lang w:bidi="es-ES"/>
            </w:rPr>
            <w:fldChar w:fldCharType="begin"/>
          </w:r>
          <w:r>
            <w:rPr>
              <w:lang w:bidi="es-ES"/>
            </w:rPr>
            <w:instrText xml:space="preserve"> PAGE   \* MERGEFORMAT </w:instrText>
          </w:r>
          <w:r>
            <w:rPr>
              <w:lang w:bidi="es-ES"/>
            </w:rPr>
            <w:fldChar w:fldCharType="separate"/>
          </w:r>
          <w:r w:rsidR="00397873">
            <w:rPr>
              <w:noProof/>
              <w:lang w:bidi="es-ES"/>
            </w:rPr>
            <w:t>1</w:t>
          </w:r>
          <w:r>
            <w:rPr>
              <w:noProof/>
              <w:lang w:bidi="es-ES"/>
            </w:rPr>
            <w:fldChar w:fldCharType="end"/>
          </w:r>
        </w:p>
      </w:tc>
    </w:tr>
  </w:tbl>
  <w:p w14:paraId="311B9BE4" w14:textId="781FDEE6" w:rsidR="004D6B86" w:rsidRDefault="004D6B86" w:rsidP="002C627C">
    <w:pPr>
      <w:pStyle w:val="Encabezado"/>
    </w:pPr>
  </w:p>
</w:hdr>
</file>

<file path=word/intelligence2.xml><?xml version="1.0" encoding="utf-8"?>
<int2:intelligence xmlns:int2="http://schemas.microsoft.com/office/intelligence/2020/intelligence" xmlns:oel="http://schemas.microsoft.com/office/2019/extlst">
  <int2:observations>
    <int2:textHash int2:hashCode="1qevE0UwJU9trk" int2:id="PLsb37kA">
      <int2:state int2:value="Rejected" int2:type="AugLoop_Text_Critique"/>
    </int2:textHash>
    <int2:textHash int2:hashCode="+edsOUjrA1Nkk1" int2:id="WuvmGVrE">
      <int2:state int2:value="Rejected" int2:type="AugLoop_Text_Critique"/>
    </int2:textHash>
    <int2:textHash int2:hashCode="olMLf044g4ApIl" int2:id="cjcdWsr6">
      <int2:state int2:value="Rejected" int2:type="AugLoop_Text_Critique"/>
    </int2:textHash>
    <int2:textHash int2:hashCode="SEx+fnSN1sb2+/" int2:id="dagi1Z2t">
      <int2:state int2:value="Rejected" int2:type="AugLoop_Text_Critique"/>
    </int2:textHash>
    <int2:textHash int2:hashCode="/oZVgUPAvVKPZJ" int2:id="kAfXQN8s">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C35842"/>
    <w:multiLevelType w:val="hybridMultilevel"/>
    <w:tmpl w:val="5A9EC60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01A95C0D"/>
    <w:multiLevelType w:val="hybridMultilevel"/>
    <w:tmpl w:val="DD049B3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9BF6F28"/>
    <w:multiLevelType w:val="hybridMultilevel"/>
    <w:tmpl w:val="2C787344"/>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1F8D1F16"/>
    <w:multiLevelType w:val="hybridMultilevel"/>
    <w:tmpl w:val="69C2C374"/>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1FCE55AB"/>
    <w:multiLevelType w:val="multilevel"/>
    <w:tmpl w:val="90C67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C72F5D"/>
    <w:multiLevelType w:val="hybridMultilevel"/>
    <w:tmpl w:val="88F6C2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4EA6411"/>
    <w:multiLevelType w:val="multilevel"/>
    <w:tmpl w:val="3F449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403D94"/>
    <w:multiLevelType w:val="hybridMultilevel"/>
    <w:tmpl w:val="47F27B8A"/>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280A4291"/>
    <w:multiLevelType w:val="multilevel"/>
    <w:tmpl w:val="EFD44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8D4D98"/>
    <w:multiLevelType w:val="hybridMultilevel"/>
    <w:tmpl w:val="EEC45E2A"/>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0" w15:restartNumberingAfterBreak="0">
    <w:nsid w:val="2B687AAB"/>
    <w:multiLevelType w:val="multilevel"/>
    <w:tmpl w:val="6E4A6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5B63FD"/>
    <w:multiLevelType w:val="hybridMultilevel"/>
    <w:tmpl w:val="5C0A3E5E"/>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2" w15:restartNumberingAfterBreak="0">
    <w:nsid w:val="2EE552FA"/>
    <w:multiLevelType w:val="hybridMultilevel"/>
    <w:tmpl w:val="038692EA"/>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3" w15:restartNumberingAfterBreak="0">
    <w:nsid w:val="35791486"/>
    <w:multiLevelType w:val="hybridMultilevel"/>
    <w:tmpl w:val="EAF080FC"/>
    <w:lvl w:ilvl="0" w:tplc="2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DBA379A"/>
    <w:multiLevelType w:val="multilevel"/>
    <w:tmpl w:val="78BEA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055539"/>
    <w:multiLevelType w:val="hybridMultilevel"/>
    <w:tmpl w:val="7EFC2602"/>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6" w15:restartNumberingAfterBreak="0">
    <w:nsid w:val="413E3C55"/>
    <w:multiLevelType w:val="hybridMultilevel"/>
    <w:tmpl w:val="8A985C4C"/>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7" w15:restartNumberingAfterBreak="0">
    <w:nsid w:val="4294733D"/>
    <w:multiLevelType w:val="multilevel"/>
    <w:tmpl w:val="60EA7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2C0E09"/>
    <w:multiLevelType w:val="multilevel"/>
    <w:tmpl w:val="5F803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FF563E"/>
    <w:multiLevelType w:val="hybridMultilevel"/>
    <w:tmpl w:val="C090F22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4DFD1D88"/>
    <w:multiLevelType w:val="hybridMultilevel"/>
    <w:tmpl w:val="F20413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4FB761B5"/>
    <w:multiLevelType w:val="hybridMultilevel"/>
    <w:tmpl w:val="F34EA29A"/>
    <w:lvl w:ilvl="0" w:tplc="240A000F">
      <w:start w:val="1"/>
      <w:numFmt w:val="decimal"/>
      <w:lvlText w:val="%1."/>
      <w:lvlJc w:val="left"/>
      <w:pPr>
        <w:ind w:left="2520" w:hanging="360"/>
      </w:pPr>
    </w:lvl>
    <w:lvl w:ilvl="1" w:tplc="240A0019" w:tentative="1">
      <w:start w:val="1"/>
      <w:numFmt w:val="lowerLetter"/>
      <w:lvlText w:val="%2."/>
      <w:lvlJc w:val="left"/>
      <w:pPr>
        <w:ind w:left="3240" w:hanging="360"/>
      </w:pPr>
    </w:lvl>
    <w:lvl w:ilvl="2" w:tplc="240A001B" w:tentative="1">
      <w:start w:val="1"/>
      <w:numFmt w:val="lowerRoman"/>
      <w:lvlText w:val="%3."/>
      <w:lvlJc w:val="right"/>
      <w:pPr>
        <w:ind w:left="3960" w:hanging="180"/>
      </w:pPr>
    </w:lvl>
    <w:lvl w:ilvl="3" w:tplc="240A000F" w:tentative="1">
      <w:start w:val="1"/>
      <w:numFmt w:val="decimal"/>
      <w:lvlText w:val="%4."/>
      <w:lvlJc w:val="left"/>
      <w:pPr>
        <w:ind w:left="4680" w:hanging="360"/>
      </w:pPr>
    </w:lvl>
    <w:lvl w:ilvl="4" w:tplc="240A0019" w:tentative="1">
      <w:start w:val="1"/>
      <w:numFmt w:val="lowerLetter"/>
      <w:lvlText w:val="%5."/>
      <w:lvlJc w:val="left"/>
      <w:pPr>
        <w:ind w:left="5400" w:hanging="360"/>
      </w:pPr>
    </w:lvl>
    <w:lvl w:ilvl="5" w:tplc="240A001B" w:tentative="1">
      <w:start w:val="1"/>
      <w:numFmt w:val="lowerRoman"/>
      <w:lvlText w:val="%6."/>
      <w:lvlJc w:val="right"/>
      <w:pPr>
        <w:ind w:left="6120" w:hanging="180"/>
      </w:pPr>
    </w:lvl>
    <w:lvl w:ilvl="6" w:tplc="240A000F" w:tentative="1">
      <w:start w:val="1"/>
      <w:numFmt w:val="decimal"/>
      <w:lvlText w:val="%7."/>
      <w:lvlJc w:val="left"/>
      <w:pPr>
        <w:ind w:left="6840" w:hanging="360"/>
      </w:pPr>
    </w:lvl>
    <w:lvl w:ilvl="7" w:tplc="240A0019" w:tentative="1">
      <w:start w:val="1"/>
      <w:numFmt w:val="lowerLetter"/>
      <w:lvlText w:val="%8."/>
      <w:lvlJc w:val="left"/>
      <w:pPr>
        <w:ind w:left="7560" w:hanging="360"/>
      </w:pPr>
    </w:lvl>
    <w:lvl w:ilvl="8" w:tplc="240A001B" w:tentative="1">
      <w:start w:val="1"/>
      <w:numFmt w:val="lowerRoman"/>
      <w:lvlText w:val="%9."/>
      <w:lvlJc w:val="right"/>
      <w:pPr>
        <w:ind w:left="8280" w:hanging="180"/>
      </w:pPr>
    </w:lvl>
  </w:abstractNum>
  <w:abstractNum w:abstractNumId="32" w15:restartNumberingAfterBreak="0">
    <w:nsid w:val="5BA9281E"/>
    <w:multiLevelType w:val="multilevel"/>
    <w:tmpl w:val="95FC4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3D1AFC"/>
    <w:multiLevelType w:val="hybridMultilevel"/>
    <w:tmpl w:val="B79442D4"/>
    <w:lvl w:ilvl="0" w:tplc="240A0003">
      <w:start w:val="1"/>
      <w:numFmt w:val="bullet"/>
      <w:lvlText w:val="o"/>
      <w:lvlJc w:val="left"/>
      <w:pPr>
        <w:ind w:left="3240" w:hanging="360"/>
      </w:pPr>
      <w:rPr>
        <w:rFonts w:ascii="Courier New" w:hAnsi="Courier New" w:cs="Courier New" w:hint="default"/>
      </w:rPr>
    </w:lvl>
    <w:lvl w:ilvl="1" w:tplc="240A0003">
      <w:start w:val="1"/>
      <w:numFmt w:val="bullet"/>
      <w:lvlText w:val="o"/>
      <w:lvlJc w:val="left"/>
      <w:pPr>
        <w:ind w:left="3960" w:hanging="360"/>
      </w:pPr>
      <w:rPr>
        <w:rFonts w:ascii="Courier New" w:hAnsi="Courier New" w:cs="Courier New" w:hint="default"/>
      </w:rPr>
    </w:lvl>
    <w:lvl w:ilvl="2" w:tplc="240A0005" w:tentative="1">
      <w:start w:val="1"/>
      <w:numFmt w:val="bullet"/>
      <w:lvlText w:val=""/>
      <w:lvlJc w:val="left"/>
      <w:pPr>
        <w:ind w:left="4680" w:hanging="360"/>
      </w:pPr>
      <w:rPr>
        <w:rFonts w:ascii="Wingdings" w:hAnsi="Wingdings" w:hint="default"/>
      </w:rPr>
    </w:lvl>
    <w:lvl w:ilvl="3" w:tplc="240A0001" w:tentative="1">
      <w:start w:val="1"/>
      <w:numFmt w:val="bullet"/>
      <w:lvlText w:val=""/>
      <w:lvlJc w:val="left"/>
      <w:pPr>
        <w:ind w:left="5400" w:hanging="360"/>
      </w:pPr>
      <w:rPr>
        <w:rFonts w:ascii="Symbol" w:hAnsi="Symbol" w:hint="default"/>
      </w:rPr>
    </w:lvl>
    <w:lvl w:ilvl="4" w:tplc="240A0003" w:tentative="1">
      <w:start w:val="1"/>
      <w:numFmt w:val="bullet"/>
      <w:lvlText w:val="o"/>
      <w:lvlJc w:val="left"/>
      <w:pPr>
        <w:ind w:left="6120" w:hanging="360"/>
      </w:pPr>
      <w:rPr>
        <w:rFonts w:ascii="Courier New" w:hAnsi="Courier New" w:cs="Courier New" w:hint="default"/>
      </w:rPr>
    </w:lvl>
    <w:lvl w:ilvl="5" w:tplc="240A0005" w:tentative="1">
      <w:start w:val="1"/>
      <w:numFmt w:val="bullet"/>
      <w:lvlText w:val=""/>
      <w:lvlJc w:val="left"/>
      <w:pPr>
        <w:ind w:left="6840" w:hanging="360"/>
      </w:pPr>
      <w:rPr>
        <w:rFonts w:ascii="Wingdings" w:hAnsi="Wingdings" w:hint="default"/>
      </w:rPr>
    </w:lvl>
    <w:lvl w:ilvl="6" w:tplc="240A0001" w:tentative="1">
      <w:start w:val="1"/>
      <w:numFmt w:val="bullet"/>
      <w:lvlText w:val=""/>
      <w:lvlJc w:val="left"/>
      <w:pPr>
        <w:ind w:left="7560" w:hanging="360"/>
      </w:pPr>
      <w:rPr>
        <w:rFonts w:ascii="Symbol" w:hAnsi="Symbol" w:hint="default"/>
      </w:rPr>
    </w:lvl>
    <w:lvl w:ilvl="7" w:tplc="240A0003" w:tentative="1">
      <w:start w:val="1"/>
      <w:numFmt w:val="bullet"/>
      <w:lvlText w:val="o"/>
      <w:lvlJc w:val="left"/>
      <w:pPr>
        <w:ind w:left="8280" w:hanging="360"/>
      </w:pPr>
      <w:rPr>
        <w:rFonts w:ascii="Courier New" w:hAnsi="Courier New" w:cs="Courier New" w:hint="default"/>
      </w:rPr>
    </w:lvl>
    <w:lvl w:ilvl="8" w:tplc="240A0005" w:tentative="1">
      <w:start w:val="1"/>
      <w:numFmt w:val="bullet"/>
      <w:lvlText w:val=""/>
      <w:lvlJc w:val="left"/>
      <w:pPr>
        <w:ind w:left="9000" w:hanging="360"/>
      </w:pPr>
      <w:rPr>
        <w:rFonts w:ascii="Wingdings" w:hAnsi="Wingdings" w:hint="default"/>
      </w:rPr>
    </w:lvl>
  </w:abstractNum>
  <w:abstractNum w:abstractNumId="34" w15:restartNumberingAfterBreak="0">
    <w:nsid w:val="6F7B0053"/>
    <w:multiLevelType w:val="hybridMultilevel"/>
    <w:tmpl w:val="1B062B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030254740">
    <w:abstractNumId w:val="9"/>
  </w:num>
  <w:num w:numId="2" w16cid:durableId="313608934">
    <w:abstractNumId w:val="7"/>
  </w:num>
  <w:num w:numId="3" w16cid:durableId="1778327948">
    <w:abstractNumId w:val="6"/>
  </w:num>
  <w:num w:numId="4" w16cid:durableId="673186210">
    <w:abstractNumId w:val="5"/>
  </w:num>
  <w:num w:numId="5" w16cid:durableId="592858321">
    <w:abstractNumId w:val="4"/>
  </w:num>
  <w:num w:numId="6" w16cid:durableId="389161081">
    <w:abstractNumId w:val="8"/>
  </w:num>
  <w:num w:numId="7" w16cid:durableId="1468089515">
    <w:abstractNumId w:val="3"/>
  </w:num>
  <w:num w:numId="8" w16cid:durableId="65033194">
    <w:abstractNumId w:val="2"/>
  </w:num>
  <w:num w:numId="9" w16cid:durableId="196508159">
    <w:abstractNumId w:val="1"/>
  </w:num>
  <w:num w:numId="10" w16cid:durableId="933903523">
    <w:abstractNumId w:val="0"/>
  </w:num>
  <w:num w:numId="11" w16cid:durableId="1246259495">
    <w:abstractNumId w:val="9"/>
    <w:lvlOverride w:ilvl="0">
      <w:startOverride w:val="1"/>
    </w:lvlOverride>
  </w:num>
  <w:num w:numId="12" w16cid:durableId="1731076690">
    <w:abstractNumId w:val="11"/>
  </w:num>
  <w:num w:numId="13" w16cid:durableId="598097336">
    <w:abstractNumId w:val="25"/>
  </w:num>
  <w:num w:numId="14" w16cid:durableId="1430195555">
    <w:abstractNumId w:val="19"/>
  </w:num>
  <w:num w:numId="15" w16cid:durableId="468742302">
    <w:abstractNumId w:val="17"/>
  </w:num>
  <w:num w:numId="16" w16cid:durableId="324280802">
    <w:abstractNumId w:val="13"/>
  </w:num>
  <w:num w:numId="17" w16cid:durableId="381564609">
    <w:abstractNumId w:val="15"/>
  </w:num>
  <w:num w:numId="18" w16cid:durableId="1177616625">
    <w:abstractNumId w:val="31"/>
  </w:num>
  <w:num w:numId="19" w16cid:durableId="1644701117">
    <w:abstractNumId w:val="10"/>
  </w:num>
  <w:num w:numId="20" w16cid:durableId="194733838">
    <w:abstractNumId w:val="29"/>
  </w:num>
  <w:num w:numId="21" w16cid:durableId="511147693">
    <w:abstractNumId w:val="23"/>
  </w:num>
  <w:num w:numId="22" w16cid:durableId="482699650">
    <w:abstractNumId w:val="34"/>
  </w:num>
  <w:num w:numId="23" w16cid:durableId="1403066337">
    <w:abstractNumId w:val="30"/>
  </w:num>
  <w:num w:numId="24" w16cid:durableId="1672944783">
    <w:abstractNumId w:val="26"/>
  </w:num>
  <w:num w:numId="25" w16cid:durableId="398865632">
    <w:abstractNumId w:val="21"/>
  </w:num>
  <w:num w:numId="26" w16cid:durableId="1612862920">
    <w:abstractNumId w:val="14"/>
  </w:num>
  <w:num w:numId="27" w16cid:durableId="2070959830">
    <w:abstractNumId w:val="27"/>
  </w:num>
  <w:num w:numId="28" w16cid:durableId="235089554">
    <w:abstractNumId w:val="18"/>
  </w:num>
  <w:num w:numId="29" w16cid:durableId="153689702">
    <w:abstractNumId w:val="28"/>
  </w:num>
  <w:num w:numId="30" w16cid:durableId="1652295201">
    <w:abstractNumId w:val="32"/>
  </w:num>
  <w:num w:numId="31" w16cid:durableId="158353990">
    <w:abstractNumId w:val="24"/>
  </w:num>
  <w:num w:numId="32" w16cid:durableId="460658066">
    <w:abstractNumId w:val="20"/>
  </w:num>
  <w:num w:numId="33" w16cid:durableId="1996761362">
    <w:abstractNumId w:val="16"/>
  </w:num>
  <w:num w:numId="34" w16cid:durableId="648636508">
    <w:abstractNumId w:val="33"/>
  </w:num>
  <w:num w:numId="35" w16cid:durableId="703750821">
    <w:abstractNumId w:val="22"/>
  </w:num>
  <w:num w:numId="36" w16cid:durableId="122448815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attachedTemplate r:id="rId1"/>
  <w:defaultTabStop w:val="720"/>
  <w:hyphenationZone w:val="425"/>
  <w:characterSpacingControl w:val="doNotCompress"/>
  <w:hdrShapeDefaults>
    <o:shapedefaults v:ext="edit" spidmax="2050"/>
  </w:hdrShapeDefaults>
  <w:footnotePr>
    <w:pos w:val="beneathText"/>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DCE"/>
    <w:rsid w:val="000002BA"/>
    <w:rsid w:val="00000F0A"/>
    <w:rsid w:val="00000F5C"/>
    <w:rsid w:val="00001402"/>
    <w:rsid w:val="00002E48"/>
    <w:rsid w:val="000050B9"/>
    <w:rsid w:val="00006BBA"/>
    <w:rsid w:val="00007568"/>
    <w:rsid w:val="0001003B"/>
    <w:rsid w:val="0001010E"/>
    <w:rsid w:val="00016600"/>
    <w:rsid w:val="000217F5"/>
    <w:rsid w:val="00021DF5"/>
    <w:rsid w:val="00022028"/>
    <w:rsid w:val="00023463"/>
    <w:rsid w:val="0002593C"/>
    <w:rsid w:val="000262FA"/>
    <w:rsid w:val="000278DD"/>
    <w:rsid w:val="000322A3"/>
    <w:rsid w:val="0003395D"/>
    <w:rsid w:val="00034A94"/>
    <w:rsid w:val="00034F44"/>
    <w:rsid w:val="00035267"/>
    <w:rsid w:val="000362EA"/>
    <w:rsid w:val="00037A07"/>
    <w:rsid w:val="00040C78"/>
    <w:rsid w:val="0004204F"/>
    <w:rsid w:val="00045A6C"/>
    <w:rsid w:val="000478FA"/>
    <w:rsid w:val="00047AEB"/>
    <w:rsid w:val="000560AF"/>
    <w:rsid w:val="00056D06"/>
    <w:rsid w:val="0006116B"/>
    <w:rsid w:val="000617E9"/>
    <w:rsid w:val="00064864"/>
    <w:rsid w:val="00066BC1"/>
    <w:rsid w:val="00071396"/>
    <w:rsid w:val="000727DC"/>
    <w:rsid w:val="00072E65"/>
    <w:rsid w:val="00073A07"/>
    <w:rsid w:val="00075EED"/>
    <w:rsid w:val="00081B3D"/>
    <w:rsid w:val="00081F94"/>
    <w:rsid w:val="00083392"/>
    <w:rsid w:val="00085743"/>
    <w:rsid w:val="00085A39"/>
    <w:rsid w:val="00086CEA"/>
    <w:rsid w:val="000879E4"/>
    <w:rsid w:val="00091C5B"/>
    <w:rsid w:val="00092E35"/>
    <w:rsid w:val="000950CA"/>
    <w:rsid w:val="000953C0"/>
    <w:rsid w:val="00095D19"/>
    <w:rsid w:val="00095E75"/>
    <w:rsid w:val="00096170"/>
    <w:rsid w:val="00096A3D"/>
    <w:rsid w:val="00097169"/>
    <w:rsid w:val="00097D6C"/>
    <w:rsid w:val="00097E07"/>
    <w:rsid w:val="000A1339"/>
    <w:rsid w:val="000A23AE"/>
    <w:rsid w:val="000A3547"/>
    <w:rsid w:val="000A3B69"/>
    <w:rsid w:val="000A4701"/>
    <w:rsid w:val="000A561A"/>
    <w:rsid w:val="000A6A2C"/>
    <w:rsid w:val="000B0507"/>
    <w:rsid w:val="000B0FB6"/>
    <w:rsid w:val="000B153E"/>
    <w:rsid w:val="000B3B84"/>
    <w:rsid w:val="000B424A"/>
    <w:rsid w:val="000B760F"/>
    <w:rsid w:val="000C0880"/>
    <w:rsid w:val="000C11A4"/>
    <w:rsid w:val="000C2546"/>
    <w:rsid w:val="000C29F3"/>
    <w:rsid w:val="000C3232"/>
    <w:rsid w:val="000C3559"/>
    <w:rsid w:val="000C54D7"/>
    <w:rsid w:val="000D0C99"/>
    <w:rsid w:val="000D1E75"/>
    <w:rsid w:val="000D23FA"/>
    <w:rsid w:val="000D3448"/>
    <w:rsid w:val="000D3752"/>
    <w:rsid w:val="000D4639"/>
    <w:rsid w:val="000D4731"/>
    <w:rsid w:val="000D4978"/>
    <w:rsid w:val="000D56A7"/>
    <w:rsid w:val="000D5AE7"/>
    <w:rsid w:val="000D6663"/>
    <w:rsid w:val="000D7BF7"/>
    <w:rsid w:val="000E02E2"/>
    <w:rsid w:val="000E0E26"/>
    <w:rsid w:val="000E1B00"/>
    <w:rsid w:val="000E3A2E"/>
    <w:rsid w:val="000E3F9E"/>
    <w:rsid w:val="000E6E12"/>
    <w:rsid w:val="00100C15"/>
    <w:rsid w:val="00100F83"/>
    <w:rsid w:val="00101359"/>
    <w:rsid w:val="00102643"/>
    <w:rsid w:val="00103147"/>
    <w:rsid w:val="00105341"/>
    <w:rsid w:val="00107B95"/>
    <w:rsid w:val="001115DE"/>
    <w:rsid w:val="001133A9"/>
    <w:rsid w:val="00113A6F"/>
    <w:rsid w:val="00114627"/>
    <w:rsid w:val="00114BFA"/>
    <w:rsid w:val="00114FC8"/>
    <w:rsid w:val="00115C8D"/>
    <w:rsid w:val="001210D3"/>
    <w:rsid w:val="00121E86"/>
    <w:rsid w:val="00123ADD"/>
    <w:rsid w:val="00123B3E"/>
    <w:rsid w:val="00125123"/>
    <w:rsid w:val="00125D58"/>
    <w:rsid w:val="00126F6D"/>
    <w:rsid w:val="00130A97"/>
    <w:rsid w:val="00131DAC"/>
    <w:rsid w:val="00132374"/>
    <w:rsid w:val="00134496"/>
    <w:rsid w:val="00136134"/>
    <w:rsid w:val="00141C98"/>
    <w:rsid w:val="0014399C"/>
    <w:rsid w:val="00145654"/>
    <w:rsid w:val="00145CF3"/>
    <w:rsid w:val="00145FE7"/>
    <w:rsid w:val="001461B0"/>
    <w:rsid w:val="001475B3"/>
    <w:rsid w:val="00152A9E"/>
    <w:rsid w:val="001530EE"/>
    <w:rsid w:val="0015400F"/>
    <w:rsid w:val="00155C8D"/>
    <w:rsid w:val="001602E3"/>
    <w:rsid w:val="00160C0C"/>
    <w:rsid w:val="00161621"/>
    <w:rsid w:val="00162077"/>
    <w:rsid w:val="00163AB6"/>
    <w:rsid w:val="00163FD1"/>
    <w:rsid w:val="001664A2"/>
    <w:rsid w:val="00166851"/>
    <w:rsid w:val="00170521"/>
    <w:rsid w:val="00170EAB"/>
    <w:rsid w:val="00170EEF"/>
    <w:rsid w:val="00171373"/>
    <w:rsid w:val="00173261"/>
    <w:rsid w:val="00173ADE"/>
    <w:rsid w:val="0017582F"/>
    <w:rsid w:val="00175A87"/>
    <w:rsid w:val="00176578"/>
    <w:rsid w:val="0017680C"/>
    <w:rsid w:val="00176814"/>
    <w:rsid w:val="001817D8"/>
    <w:rsid w:val="001827AC"/>
    <w:rsid w:val="00183E96"/>
    <w:rsid w:val="0018419C"/>
    <w:rsid w:val="00184B75"/>
    <w:rsid w:val="00185287"/>
    <w:rsid w:val="001855C8"/>
    <w:rsid w:val="00185C91"/>
    <w:rsid w:val="001871B4"/>
    <w:rsid w:val="00191683"/>
    <w:rsid w:val="00192436"/>
    <w:rsid w:val="00192FC8"/>
    <w:rsid w:val="00193047"/>
    <w:rsid w:val="0019426F"/>
    <w:rsid w:val="00194A56"/>
    <w:rsid w:val="00195AD9"/>
    <w:rsid w:val="0019783F"/>
    <w:rsid w:val="001A47E1"/>
    <w:rsid w:val="001A6FD8"/>
    <w:rsid w:val="001B2CE3"/>
    <w:rsid w:val="001B376A"/>
    <w:rsid w:val="001B4848"/>
    <w:rsid w:val="001B65C6"/>
    <w:rsid w:val="001B6806"/>
    <w:rsid w:val="001C1331"/>
    <w:rsid w:val="001C2419"/>
    <w:rsid w:val="001C24C4"/>
    <w:rsid w:val="001C2C06"/>
    <w:rsid w:val="001C32C7"/>
    <w:rsid w:val="001C3696"/>
    <w:rsid w:val="001C3A61"/>
    <w:rsid w:val="001C3B3C"/>
    <w:rsid w:val="001C3BE2"/>
    <w:rsid w:val="001C428D"/>
    <w:rsid w:val="001C4A59"/>
    <w:rsid w:val="001C5845"/>
    <w:rsid w:val="001C7A27"/>
    <w:rsid w:val="001C7ABC"/>
    <w:rsid w:val="001D0AD1"/>
    <w:rsid w:val="001D3ECD"/>
    <w:rsid w:val="001D4406"/>
    <w:rsid w:val="001D442F"/>
    <w:rsid w:val="001D453D"/>
    <w:rsid w:val="001D4F91"/>
    <w:rsid w:val="001D6522"/>
    <w:rsid w:val="001E029E"/>
    <w:rsid w:val="001E0661"/>
    <w:rsid w:val="001E24AB"/>
    <w:rsid w:val="001E3437"/>
    <w:rsid w:val="001E51A5"/>
    <w:rsid w:val="001E7E55"/>
    <w:rsid w:val="001F00C5"/>
    <w:rsid w:val="001F36CA"/>
    <w:rsid w:val="001F3E61"/>
    <w:rsid w:val="001F447A"/>
    <w:rsid w:val="001F4680"/>
    <w:rsid w:val="001F4C35"/>
    <w:rsid w:val="001F7399"/>
    <w:rsid w:val="001F78FD"/>
    <w:rsid w:val="002015E8"/>
    <w:rsid w:val="0020162B"/>
    <w:rsid w:val="0020414D"/>
    <w:rsid w:val="002050AC"/>
    <w:rsid w:val="002051EA"/>
    <w:rsid w:val="00205944"/>
    <w:rsid w:val="00205A3B"/>
    <w:rsid w:val="00210FDF"/>
    <w:rsid w:val="0021178E"/>
    <w:rsid w:val="00212319"/>
    <w:rsid w:val="00212C8C"/>
    <w:rsid w:val="0021302A"/>
    <w:rsid w:val="0021499B"/>
    <w:rsid w:val="00215042"/>
    <w:rsid w:val="0022087E"/>
    <w:rsid w:val="002212C8"/>
    <w:rsid w:val="00222FE4"/>
    <w:rsid w:val="00223948"/>
    <w:rsid w:val="00225BE3"/>
    <w:rsid w:val="00226C42"/>
    <w:rsid w:val="00230645"/>
    <w:rsid w:val="00234BE5"/>
    <w:rsid w:val="00237487"/>
    <w:rsid w:val="00237C11"/>
    <w:rsid w:val="00240E20"/>
    <w:rsid w:val="00243CDC"/>
    <w:rsid w:val="00246BEB"/>
    <w:rsid w:val="00247FBD"/>
    <w:rsid w:val="0025089B"/>
    <w:rsid w:val="00250E9C"/>
    <w:rsid w:val="002517A1"/>
    <w:rsid w:val="00252221"/>
    <w:rsid w:val="0025595A"/>
    <w:rsid w:val="00256EB6"/>
    <w:rsid w:val="00257150"/>
    <w:rsid w:val="002617EF"/>
    <w:rsid w:val="00261FAD"/>
    <w:rsid w:val="00262DC0"/>
    <w:rsid w:val="00264F9A"/>
    <w:rsid w:val="00265DC6"/>
    <w:rsid w:val="00267011"/>
    <w:rsid w:val="0027041F"/>
    <w:rsid w:val="00270569"/>
    <w:rsid w:val="00272782"/>
    <w:rsid w:val="0027363A"/>
    <w:rsid w:val="002737AB"/>
    <w:rsid w:val="00274E0A"/>
    <w:rsid w:val="002755A8"/>
    <w:rsid w:val="00275CDB"/>
    <w:rsid w:val="00275EC4"/>
    <w:rsid w:val="00276AA5"/>
    <w:rsid w:val="002857DC"/>
    <w:rsid w:val="002863DC"/>
    <w:rsid w:val="00290CFA"/>
    <w:rsid w:val="002918D6"/>
    <w:rsid w:val="00291FEE"/>
    <w:rsid w:val="00292361"/>
    <w:rsid w:val="00293CEB"/>
    <w:rsid w:val="00294877"/>
    <w:rsid w:val="00295DDE"/>
    <w:rsid w:val="0029761D"/>
    <w:rsid w:val="00297BDA"/>
    <w:rsid w:val="002A1CE4"/>
    <w:rsid w:val="002A1FDA"/>
    <w:rsid w:val="002A2F01"/>
    <w:rsid w:val="002A301D"/>
    <w:rsid w:val="002A34ED"/>
    <w:rsid w:val="002A48B4"/>
    <w:rsid w:val="002A4C0E"/>
    <w:rsid w:val="002A4E4A"/>
    <w:rsid w:val="002B07B5"/>
    <w:rsid w:val="002B16DD"/>
    <w:rsid w:val="002B3346"/>
    <w:rsid w:val="002B3561"/>
    <w:rsid w:val="002B4129"/>
    <w:rsid w:val="002B4935"/>
    <w:rsid w:val="002B6153"/>
    <w:rsid w:val="002B6676"/>
    <w:rsid w:val="002B7729"/>
    <w:rsid w:val="002C09B1"/>
    <w:rsid w:val="002C122A"/>
    <w:rsid w:val="002C1CB8"/>
    <w:rsid w:val="002C2B4C"/>
    <w:rsid w:val="002C45E3"/>
    <w:rsid w:val="002C45E5"/>
    <w:rsid w:val="002C4E06"/>
    <w:rsid w:val="002C627C"/>
    <w:rsid w:val="002D1AA6"/>
    <w:rsid w:val="002D3439"/>
    <w:rsid w:val="002D61A3"/>
    <w:rsid w:val="002D7B1B"/>
    <w:rsid w:val="002D7D3F"/>
    <w:rsid w:val="002E0B25"/>
    <w:rsid w:val="002E16D5"/>
    <w:rsid w:val="002E5E3C"/>
    <w:rsid w:val="002F00CB"/>
    <w:rsid w:val="002F1631"/>
    <w:rsid w:val="002F20CF"/>
    <w:rsid w:val="002F57C6"/>
    <w:rsid w:val="002F765C"/>
    <w:rsid w:val="002F779A"/>
    <w:rsid w:val="00300071"/>
    <w:rsid w:val="003004E1"/>
    <w:rsid w:val="00302FF1"/>
    <w:rsid w:val="00305A3E"/>
    <w:rsid w:val="00307007"/>
    <w:rsid w:val="00307400"/>
    <w:rsid w:val="00307586"/>
    <w:rsid w:val="003100A7"/>
    <w:rsid w:val="00310272"/>
    <w:rsid w:val="00310EEC"/>
    <w:rsid w:val="003112F9"/>
    <w:rsid w:val="00312462"/>
    <w:rsid w:val="00312FC8"/>
    <w:rsid w:val="0032034A"/>
    <w:rsid w:val="0032247D"/>
    <w:rsid w:val="003253F4"/>
    <w:rsid w:val="00325A46"/>
    <w:rsid w:val="00327DA7"/>
    <w:rsid w:val="00330274"/>
    <w:rsid w:val="00330DEF"/>
    <w:rsid w:val="00331F56"/>
    <w:rsid w:val="003326E3"/>
    <w:rsid w:val="00334B04"/>
    <w:rsid w:val="00335A91"/>
    <w:rsid w:val="00335D67"/>
    <w:rsid w:val="00336906"/>
    <w:rsid w:val="003406F4"/>
    <w:rsid w:val="003419CC"/>
    <w:rsid w:val="00341F4A"/>
    <w:rsid w:val="0034371E"/>
    <w:rsid w:val="00345333"/>
    <w:rsid w:val="003500AC"/>
    <w:rsid w:val="00350473"/>
    <w:rsid w:val="003524BD"/>
    <w:rsid w:val="003543CA"/>
    <w:rsid w:val="00356E98"/>
    <w:rsid w:val="00357886"/>
    <w:rsid w:val="00357BE3"/>
    <w:rsid w:val="0036080B"/>
    <w:rsid w:val="003641AD"/>
    <w:rsid w:val="00367E34"/>
    <w:rsid w:val="00371C22"/>
    <w:rsid w:val="00372249"/>
    <w:rsid w:val="003750B2"/>
    <w:rsid w:val="00375201"/>
    <w:rsid w:val="00375708"/>
    <w:rsid w:val="00375B36"/>
    <w:rsid w:val="003813C0"/>
    <w:rsid w:val="00381B6F"/>
    <w:rsid w:val="00383B32"/>
    <w:rsid w:val="00386698"/>
    <w:rsid w:val="00390C83"/>
    <w:rsid w:val="00391923"/>
    <w:rsid w:val="00392658"/>
    <w:rsid w:val="00392F92"/>
    <w:rsid w:val="003930FA"/>
    <w:rsid w:val="00393907"/>
    <w:rsid w:val="00393AF9"/>
    <w:rsid w:val="003947D4"/>
    <w:rsid w:val="00396C06"/>
    <w:rsid w:val="003975CD"/>
    <w:rsid w:val="00397873"/>
    <w:rsid w:val="003A06C6"/>
    <w:rsid w:val="003A09B0"/>
    <w:rsid w:val="003A222F"/>
    <w:rsid w:val="003A2C3A"/>
    <w:rsid w:val="003A36F0"/>
    <w:rsid w:val="003B06FF"/>
    <w:rsid w:val="003B0C97"/>
    <w:rsid w:val="003B0D7F"/>
    <w:rsid w:val="003B14D2"/>
    <w:rsid w:val="003B2F42"/>
    <w:rsid w:val="003B38B3"/>
    <w:rsid w:val="003B5D25"/>
    <w:rsid w:val="003B7BCF"/>
    <w:rsid w:val="003C13C0"/>
    <w:rsid w:val="003C2274"/>
    <w:rsid w:val="003C2801"/>
    <w:rsid w:val="003C42FF"/>
    <w:rsid w:val="003C4DA9"/>
    <w:rsid w:val="003C54C1"/>
    <w:rsid w:val="003C5A36"/>
    <w:rsid w:val="003C732F"/>
    <w:rsid w:val="003D1CFF"/>
    <w:rsid w:val="003D1EC7"/>
    <w:rsid w:val="003D229E"/>
    <w:rsid w:val="003D3D36"/>
    <w:rsid w:val="003E36B1"/>
    <w:rsid w:val="003E4162"/>
    <w:rsid w:val="003E563C"/>
    <w:rsid w:val="003F0473"/>
    <w:rsid w:val="003F109A"/>
    <w:rsid w:val="003F26B9"/>
    <w:rsid w:val="003F2980"/>
    <w:rsid w:val="003F3BF1"/>
    <w:rsid w:val="003F3E80"/>
    <w:rsid w:val="003F40CF"/>
    <w:rsid w:val="003F4C58"/>
    <w:rsid w:val="003F6F61"/>
    <w:rsid w:val="003F7C32"/>
    <w:rsid w:val="003F7CBD"/>
    <w:rsid w:val="00403C96"/>
    <w:rsid w:val="0040651C"/>
    <w:rsid w:val="004069AA"/>
    <w:rsid w:val="004100B1"/>
    <w:rsid w:val="00410562"/>
    <w:rsid w:val="0041157B"/>
    <w:rsid w:val="004155FE"/>
    <w:rsid w:val="00415C3E"/>
    <w:rsid w:val="0041782E"/>
    <w:rsid w:val="004179F1"/>
    <w:rsid w:val="00417BD1"/>
    <w:rsid w:val="004249CD"/>
    <w:rsid w:val="00425957"/>
    <w:rsid w:val="00432BD9"/>
    <w:rsid w:val="00433FE6"/>
    <w:rsid w:val="00434322"/>
    <w:rsid w:val="004347DE"/>
    <w:rsid w:val="0043528F"/>
    <w:rsid w:val="00437696"/>
    <w:rsid w:val="00443522"/>
    <w:rsid w:val="00443929"/>
    <w:rsid w:val="00443C0B"/>
    <w:rsid w:val="004459FE"/>
    <w:rsid w:val="00445B15"/>
    <w:rsid w:val="00445D3B"/>
    <w:rsid w:val="004467A4"/>
    <w:rsid w:val="00446D95"/>
    <w:rsid w:val="00446E0D"/>
    <w:rsid w:val="00446E46"/>
    <w:rsid w:val="004475C2"/>
    <w:rsid w:val="00450C6F"/>
    <w:rsid w:val="00452057"/>
    <w:rsid w:val="0045223E"/>
    <w:rsid w:val="00455E93"/>
    <w:rsid w:val="00456ACE"/>
    <w:rsid w:val="00460A12"/>
    <w:rsid w:val="0046105B"/>
    <w:rsid w:val="00462773"/>
    <w:rsid w:val="00464639"/>
    <w:rsid w:val="00464C0F"/>
    <w:rsid w:val="0046606E"/>
    <w:rsid w:val="0046607E"/>
    <w:rsid w:val="00466489"/>
    <w:rsid w:val="004708D0"/>
    <w:rsid w:val="004709F0"/>
    <w:rsid w:val="00471F47"/>
    <w:rsid w:val="004750A8"/>
    <w:rsid w:val="00480371"/>
    <w:rsid w:val="0048159E"/>
    <w:rsid w:val="00481CF8"/>
    <w:rsid w:val="00483993"/>
    <w:rsid w:val="00484694"/>
    <w:rsid w:val="004869F6"/>
    <w:rsid w:val="00490840"/>
    <w:rsid w:val="004912DC"/>
    <w:rsid w:val="0049257C"/>
    <w:rsid w:val="00492C2D"/>
    <w:rsid w:val="0049300C"/>
    <w:rsid w:val="0049562F"/>
    <w:rsid w:val="0049767F"/>
    <w:rsid w:val="004A0FBF"/>
    <w:rsid w:val="004A2FD6"/>
    <w:rsid w:val="004A33F6"/>
    <w:rsid w:val="004A3D87"/>
    <w:rsid w:val="004A3EAB"/>
    <w:rsid w:val="004A51CB"/>
    <w:rsid w:val="004A57D8"/>
    <w:rsid w:val="004A5C63"/>
    <w:rsid w:val="004B0236"/>
    <w:rsid w:val="004B18A9"/>
    <w:rsid w:val="004B293E"/>
    <w:rsid w:val="004B2F8F"/>
    <w:rsid w:val="004B4584"/>
    <w:rsid w:val="004B4D36"/>
    <w:rsid w:val="004B70E4"/>
    <w:rsid w:val="004B75FC"/>
    <w:rsid w:val="004B7DD3"/>
    <w:rsid w:val="004C0227"/>
    <w:rsid w:val="004C187C"/>
    <w:rsid w:val="004C3A8E"/>
    <w:rsid w:val="004C4093"/>
    <w:rsid w:val="004C4366"/>
    <w:rsid w:val="004C4B85"/>
    <w:rsid w:val="004C4DB3"/>
    <w:rsid w:val="004C586F"/>
    <w:rsid w:val="004D0082"/>
    <w:rsid w:val="004D1109"/>
    <w:rsid w:val="004D125A"/>
    <w:rsid w:val="004D3084"/>
    <w:rsid w:val="004D3E66"/>
    <w:rsid w:val="004D417B"/>
    <w:rsid w:val="004D4832"/>
    <w:rsid w:val="004D4F8C"/>
    <w:rsid w:val="004D5DDE"/>
    <w:rsid w:val="004D6B86"/>
    <w:rsid w:val="004D77B5"/>
    <w:rsid w:val="004E0DDD"/>
    <w:rsid w:val="004E14E0"/>
    <w:rsid w:val="004E353B"/>
    <w:rsid w:val="004E3925"/>
    <w:rsid w:val="004E7098"/>
    <w:rsid w:val="004E70F0"/>
    <w:rsid w:val="004F065E"/>
    <w:rsid w:val="004F0BC5"/>
    <w:rsid w:val="004F10F2"/>
    <w:rsid w:val="004F140D"/>
    <w:rsid w:val="004F223E"/>
    <w:rsid w:val="004F4614"/>
    <w:rsid w:val="004F4B6D"/>
    <w:rsid w:val="004F625B"/>
    <w:rsid w:val="005004E7"/>
    <w:rsid w:val="005017EE"/>
    <w:rsid w:val="005031DC"/>
    <w:rsid w:val="0050328E"/>
    <w:rsid w:val="00503558"/>
    <w:rsid w:val="00503A23"/>
    <w:rsid w:val="00503DE4"/>
    <w:rsid w:val="0050448E"/>
    <w:rsid w:val="0050475D"/>
    <w:rsid w:val="00504F88"/>
    <w:rsid w:val="005078EB"/>
    <w:rsid w:val="00512843"/>
    <w:rsid w:val="00516F25"/>
    <w:rsid w:val="00521F68"/>
    <w:rsid w:val="00527563"/>
    <w:rsid w:val="0053273D"/>
    <w:rsid w:val="0053681F"/>
    <w:rsid w:val="00540937"/>
    <w:rsid w:val="00541724"/>
    <w:rsid w:val="00541C5E"/>
    <w:rsid w:val="00545222"/>
    <w:rsid w:val="0054709A"/>
    <w:rsid w:val="005505CD"/>
    <w:rsid w:val="0055242C"/>
    <w:rsid w:val="00555CA4"/>
    <w:rsid w:val="005568C8"/>
    <w:rsid w:val="00557729"/>
    <w:rsid w:val="005620AC"/>
    <w:rsid w:val="00562574"/>
    <w:rsid w:val="00563F76"/>
    <w:rsid w:val="00564BCF"/>
    <w:rsid w:val="00564DBC"/>
    <w:rsid w:val="00565347"/>
    <w:rsid w:val="00565BF1"/>
    <w:rsid w:val="005663DD"/>
    <w:rsid w:val="00566839"/>
    <w:rsid w:val="00570029"/>
    <w:rsid w:val="005700A4"/>
    <w:rsid w:val="00573B39"/>
    <w:rsid w:val="00573F54"/>
    <w:rsid w:val="005775E5"/>
    <w:rsid w:val="00581160"/>
    <w:rsid w:val="0058431E"/>
    <w:rsid w:val="005859D3"/>
    <w:rsid w:val="00590617"/>
    <w:rsid w:val="005928FC"/>
    <w:rsid w:val="00595412"/>
    <w:rsid w:val="00595F6D"/>
    <w:rsid w:val="00596DFA"/>
    <w:rsid w:val="005A35C1"/>
    <w:rsid w:val="005A5C4D"/>
    <w:rsid w:val="005A6232"/>
    <w:rsid w:val="005A68BA"/>
    <w:rsid w:val="005A7ADA"/>
    <w:rsid w:val="005B0653"/>
    <w:rsid w:val="005B50E9"/>
    <w:rsid w:val="005B6490"/>
    <w:rsid w:val="005B725C"/>
    <w:rsid w:val="005B7F6A"/>
    <w:rsid w:val="005C0029"/>
    <w:rsid w:val="005C0165"/>
    <w:rsid w:val="005C08E1"/>
    <w:rsid w:val="005C402D"/>
    <w:rsid w:val="005C4490"/>
    <w:rsid w:val="005C57D3"/>
    <w:rsid w:val="005C65E6"/>
    <w:rsid w:val="005C6D2F"/>
    <w:rsid w:val="005D345C"/>
    <w:rsid w:val="005D402F"/>
    <w:rsid w:val="005D564F"/>
    <w:rsid w:val="005D5E56"/>
    <w:rsid w:val="005D6829"/>
    <w:rsid w:val="005D788B"/>
    <w:rsid w:val="005D79AC"/>
    <w:rsid w:val="005D7BF3"/>
    <w:rsid w:val="005D7F3E"/>
    <w:rsid w:val="005E1C31"/>
    <w:rsid w:val="005E21E3"/>
    <w:rsid w:val="005E3EFA"/>
    <w:rsid w:val="005E4F7B"/>
    <w:rsid w:val="005E6236"/>
    <w:rsid w:val="005E6E26"/>
    <w:rsid w:val="005E6F3F"/>
    <w:rsid w:val="005E714E"/>
    <w:rsid w:val="005F0221"/>
    <w:rsid w:val="005F1F12"/>
    <w:rsid w:val="005F22B5"/>
    <w:rsid w:val="005F2E4B"/>
    <w:rsid w:val="005F3F98"/>
    <w:rsid w:val="005F603B"/>
    <w:rsid w:val="005F6C0E"/>
    <w:rsid w:val="00600173"/>
    <w:rsid w:val="00600D9F"/>
    <w:rsid w:val="006026C4"/>
    <w:rsid w:val="00604929"/>
    <w:rsid w:val="006076AD"/>
    <w:rsid w:val="00612884"/>
    <w:rsid w:val="00614923"/>
    <w:rsid w:val="00614C48"/>
    <w:rsid w:val="00614CD3"/>
    <w:rsid w:val="0061747E"/>
    <w:rsid w:val="00620EBD"/>
    <w:rsid w:val="006258B7"/>
    <w:rsid w:val="00627D6F"/>
    <w:rsid w:val="00633EEF"/>
    <w:rsid w:val="00634087"/>
    <w:rsid w:val="00634CFE"/>
    <w:rsid w:val="00635AF3"/>
    <w:rsid w:val="00636040"/>
    <w:rsid w:val="006361F7"/>
    <w:rsid w:val="00641876"/>
    <w:rsid w:val="00645290"/>
    <w:rsid w:val="006512D4"/>
    <w:rsid w:val="00651FF8"/>
    <w:rsid w:val="00652A90"/>
    <w:rsid w:val="00652D3E"/>
    <w:rsid w:val="0065379B"/>
    <w:rsid w:val="006537C4"/>
    <w:rsid w:val="0065388F"/>
    <w:rsid w:val="006542C6"/>
    <w:rsid w:val="00655CF1"/>
    <w:rsid w:val="0065676E"/>
    <w:rsid w:val="00656B0F"/>
    <w:rsid w:val="00660D92"/>
    <w:rsid w:val="00661417"/>
    <w:rsid w:val="00661737"/>
    <w:rsid w:val="00662487"/>
    <w:rsid w:val="00663037"/>
    <w:rsid w:val="00667D43"/>
    <w:rsid w:val="0067001F"/>
    <w:rsid w:val="00672332"/>
    <w:rsid w:val="00676430"/>
    <w:rsid w:val="00676577"/>
    <w:rsid w:val="00676C83"/>
    <w:rsid w:val="00677950"/>
    <w:rsid w:val="00681090"/>
    <w:rsid w:val="00681948"/>
    <w:rsid w:val="00683121"/>
    <w:rsid w:val="006834AF"/>
    <w:rsid w:val="0068422E"/>
    <w:rsid w:val="00684573"/>
    <w:rsid w:val="00685FAB"/>
    <w:rsid w:val="0068605A"/>
    <w:rsid w:val="00686673"/>
    <w:rsid w:val="00687FF6"/>
    <w:rsid w:val="00691DC2"/>
    <w:rsid w:val="00694DFB"/>
    <w:rsid w:val="006956E2"/>
    <w:rsid w:val="00695793"/>
    <w:rsid w:val="00696855"/>
    <w:rsid w:val="006A3FFD"/>
    <w:rsid w:val="006A4374"/>
    <w:rsid w:val="006A7A6F"/>
    <w:rsid w:val="006B015B"/>
    <w:rsid w:val="006B2D1F"/>
    <w:rsid w:val="006B30DC"/>
    <w:rsid w:val="006B3BA1"/>
    <w:rsid w:val="006B4A11"/>
    <w:rsid w:val="006C162F"/>
    <w:rsid w:val="006C1694"/>
    <w:rsid w:val="006C16BC"/>
    <w:rsid w:val="006C35EA"/>
    <w:rsid w:val="006C7AB5"/>
    <w:rsid w:val="006C7F47"/>
    <w:rsid w:val="006D028C"/>
    <w:rsid w:val="006D1E76"/>
    <w:rsid w:val="006D33CE"/>
    <w:rsid w:val="006D3840"/>
    <w:rsid w:val="006D3BA5"/>
    <w:rsid w:val="006D3E3B"/>
    <w:rsid w:val="006D4A46"/>
    <w:rsid w:val="006D4DEC"/>
    <w:rsid w:val="006D523C"/>
    <w:rsid w:val="006D7EE9"/>
    <w:rsid w:val="006E2DA9"/>
    <w:rsid w:val="006E6BEE"/>
    <w:rsid w:val="006E71B3"/>
    <w:rsid w:val="006F24C3"/>
    <w:rsid w:val="006F3824"/>
    <w:rsid w:val="006F4BCB"/>
    <w:rsid w:val="006F5CFA"/>
    <w:rsid w:val="00700363"/>
    <w:rsid w:val="007008E6"/>
    <w:rsid w:val="00701309"/>
    <w:rsid w:val="00701FDC"/>
    <w:rsid w:val="007024D1"/>
    <w:rsid w:val="0070326E"/>
    <w:rsid w:val="0070424B"/>
    <w:rsid w:val="00705BAC"/>
    <w:rsid w:val="0071002A"/>
    <w:rsid w:val="00710375"/>
    <w:rsid w:val="00711938"/>
    <w:rsid w:val="0071312E"/>
    <w:rsid w:val="00715379"/>
    <w:rsid w:val="00715537"/>
    <w:rsid w:val="007242D3"/>
    <w:rsid w:val="007244DE"/>
    <w:rsid w:val="00724AC2"/>
    <w:rsid w:val="007253EF"/>
    <w:rsid w:val="007270B8"/>
    <w:rsid w:val="007314E3"/>
    <w:rsid w:val="0073186B"/>
    <w:rsid w:val="00732F00"/>
    <w:rsid w:val="00733BA5"/>
    <w:rsid w:val="00734E60"/>
    <w:rsid w:val="007363D5"/>
    <w:rsid w:val="00737442"/>
    <w:rsid w:val="00737A0F"/>
    <w:rsid w:val="0074045C"/>
    <w:rsid w:val="00741744"/>
    <w:rsid w:val="00741B9F"/>
    <w:rsid w:val="00742B1A"/>
    <w:rsid w:val="00742D2E"/>
    <w:rsid w:val="0074332C"/>
    <w:rsid w:val="007435C2"/>
    <w:rsid w:val="007435DB"/>
    <w:rsid w:val="00743C80"/>
    <w:rsid w:val="00743CD6"/>
    <w:rsid w:val="00745982"/>
    <w:rsid w:val="0074652A"/>
    <w:rsid w:val="0075199C"/>
    <w:rsid w:val="00752FB9"/>
    <w:rsid w:val="007606AA"/>
    <w:rsid w:val="00764713"/>
    <w:rsid w:val="00770660"/>
    <w:rsid w:val="00771756"/>
    <w:rsid w:val="00773217"/>
    <w:rsid w:val="00773779"/>
    <w:rsid w:val="00773DF3"/>
    <w:rsid w:val="0077495C"/>
    <w:rsid w:val="007753F6"/>
    <w:rsid w:val="00776178"/>
    <w:rsid w:val="007872E6"/>
    <w:rsid w:val="00787799"/>
    <w:rsid w:val="007919A8"/>
    <w:rsid w:val="007966D0"/>
    <w:rsid w:val="00796B7A"/>
    <w:rsid w:val="0079794C"/>
    <w:rsid w:val="007A0E03"/>
    <w:rsid w:val="007A111D"/>
    <w:rsid w:val="007A2EEB"/>
    <w:rsid w:val="007A3BD3"/>
    <w:rsid w:val="007B033A"/>
    <w:rsid w:val="007B07AB"/>
    <w:rsid w:val="007B2DC8"/>
    <w:rsid w:val="007B5176"/>
    <w:rsid w:val="007B5C5B"/>
    <w:rsid w:val="007B6339"/>
    <w:rsid w:val="007B643D"/>
    <w:rsid w:val="007B77B4"/>
    <w:rsid w:val="007C05F8"/>
    <w:rsid w:val="007C145C"/>
    <w:rsid w:val="007C4597"/>
    <w:rsid w:val="007C75D6"/>
    <w:rsid w:val="007C7FB7"/>
    <w:rsid w:val="007D0126"/>
    <w:rsid w:val="007D2BDE"/>
    <w:rsid w:val="007D45CF"/>
    <w:rsid w:val="007D4D0C"/>
    <w:rsid w:val="007D5ECC"/>
    <w:rsid w:val="007D6352"/>
    <w:rsid w:val="007D7F23"/>
    <w:rsid w:val="007E07F1"/>
    <w:rsid w:val="007E1F06"/>
    <w:rsid w:val="007E3E3E"/>
    <w:rsid w:val="007E4255"/>
    <w:rsid w:val="007ED710"/>
    <w:rsid w:val="007F5783"/>
    <w:rsid w:val="007F7976"/>
    <w:rsid w:val="007F79AF"/>
    <w:rsid w:val="008012E6"/>
    <w:rsid w:val="0080142A"/>
    <w:rsid w:val="008030DC"/>
    <w:rsid w:val="00807832"/>
    <w:rsid w:val="00807CF8"/>
    <w:rsid w:val="00811C48"/>
    <w:rsid w:val="0081390C"/>
    <w:rsid w:val="00815B38"/>
    <w:rsid w:val="00816831"/>
    <w:rsid w:val="00816B05"/>
    <w:rsid w:val="00817174"/>
    <w:rsid w:val="0081790B"/>
    <w:rsid w:val="0082232D"/>
    <w:rsid w:val="0082304E"/>
    <w:rsid w:val="00823BF6"/>
    <w:rsid w:val="00830DCE"/>
    <w:rsid w:val="0083323C"/>
    <w:rsid w:val="00833E7A"/>
    <w:rsid w:val="00834E56"/>
    <w:rsid w:val="00834F29"/>
    <w:rsid w:val="0083577D"/>
    <w:rsid w:val="00835B73"/>
    <w:rsid w:val="0083660F"/>
    <w:rsid w:val="00837D67"/>
    <w:rsid w:val="00843C6A"/>
    <w:rsid w:val="00844029"/>
    <w:rsid w:val="0084459C"/>
    <w:rsid w:val="00845161"/>
    <w:rsid w:val="008501B1"/>
    <w:rsid w:val="0085077D"/>
    <w:rsid w:val="00851315"/>
    <w:rsid w:val="00851914"/>
    <w:rsid w:val="0085256F"/>
    <w:rsid w:val="00853AA7"/>
    <w:rsid w:val="00854A86"/>
    <w:rsid w:val="00856550"/>
    <w:rsid w:val="00857D4B"/>
    <w:rsid w:val="00860C83"/>
    <w:rsid w:val="00861CEE"/>
    <w:rsid w:val="008645BB"/>
    <w:rsid w:val="00864BF0"/>
    <w:rsid w:val="00865FA2"/>
    <w:rsid w:val="00866244"/>
    <w:rsid w:val="00866454"/>
    <w:rsid w:val="008700D9"/>
    <w:rsid w:val="008703E1"/>
    <w:rsid w:val="00870B06"/>
    <w:rsid w:val="008717CF"/>
    <w:rsid w:val="008718A9"/>
    <w:rsid w:val="008747E8"/>
    <w:rsid w:val="00876A0E"/>
    <w:rsid w:val="00877A6D"/>
    <w:rsid w:val="008810F9"/>
    <w:rsid w:val="00883561"/>
    <w:rsid w:val="00884A2F"/>
    <w:rsid w:val="00885F75"/>
    <w:rsid w:val="008862A2"/>
    <w:rsid w:val="00887352"/>
    <w:rsid w:val="0088793D"/>
    <w:rsid w:val="00887D6B"/>
    <w:rsid w:val="008976C5"/>
    <w:rsid w:val="008A0353"/>
    <w:rsid w:val="008A09B6"/>
    <w:rsid w:val="008A2A83"/>
    <w:rsid w:val="008A2E6C"/>
    <w:rsid w:val="008A31EB"/>
    <w:rsid w:val="008A3252"/>
    <w:rsid w:val="008A376B"/>
    <w:rsid w:val="008A4956"/>
    <w:rsid w:val="008A5B0E"/>
    <w:rsid w:val="008A65F9"/>
    <w:rsid w:val="008A74DF"/>
    <w:rsid w:val="008A7F92"/>
    <w:rsid w:val="008B0A72"/>
    <w:rsid w:val="008B2884"/>
    <w:rsid w:val="008B31B6"/>
    <w:rsid w:val="008B427D"/>
    <w:rsid w:val="008D3BFC"/>
    <w:rsid w:val="008D3F72"/>
    <w:rsid w:val="008D4E0C"/>
    <w:rsid w:val="008D4E74"/>
    <w:rsid w:val="008D5392"/>
    <w:rsid w:val="008D5511"/>
    <w:rsid w:val="008D5CF1"/>
    <w:rsid w:val="008D6DE6"/>
    <w:rsid w:val="008D7661"/>
    <w:rsid w:val="008E272A"/>
    <w:rsid w:val="008E41C4"/>
    <w:rsid w:val="008E4BA8"/>
    <w:rsid w:val="008E4CAE"/>
    <w:rsid w:val="008E5A82"/>
    <w:rsid w:val="008E5D65"/>
    <w:rsid w:val="008E66A3"/>
    <w:rsid w:val="008F1A16"/>
    <w:rsid w:val="008F223C"/>
    <w:rsid w:val="008F3AE8"/>
    <w:rsid w:val="008F4442"/>
    <w:rsid w:val="008F4C8D"/>
    <w:rsid w:val="008F4F9E"/>
    <w:rsid w:val="008F6510"/>
    <w:rsid w:val="008F6EA3"/>
    <w:rsid w:val="00901179"/>
    <w:rsid w:val="0090204D"/>
    <w:rsid w:val="0090213B"/>
    <w:rsid w:val="00902487"/>
    <w:rsid w:val="0090320B"/>
    <w:rsid w:val="0090345B"/>
    <w:rsid w:val="00905EF0"/>
    <w:rsid w:val="00910F0E"/>
    <w:rsid w:val="009125E2"/>
    <w:rsid w:val="0091336B"/>
    <w:rsid w:val="00913A79"/>
    <w:rsid w:val="009206A6"/>
    <w:rsid w:val="00920FE0"/>
    <w:rsid w:val="009217F3"/>
    <w:rsid w:val="00922345"/>
    <w:rsid w:val="00922DD5"/>
    <w:rsid w:val="00923809"/>
    <w:rsid w:val="00924414"/>
    <w:rsid w:val="00924EB9"/>
    <w:rsid w:val="00931227"/>
    <w:rsid w:val="0093140E"/>
    <w:rsid w:val="009359F5"/>
    <w:rsid w:val="00935CAB"/>
    <w:rsid w:val="00936707"/>
    <w:rsid w:val="00940BC5"/>
    <w:rsid w:val="00941B00"/>
    <w:rsid w:val="009441E6"/>
    <w:rsid w:val="00944B73"/>
    <w:rsid w:val="00947B38"/>
    <w:rsid w:val="00947CBA"/>
    <w:rsid w:val="00950285"/>
    <w:rsid w:val="009509B0"/>
    <w:rsid w:val="009509C7"/>
    <w:rsid w:val="0095152D"/>
    <w:rsid w:val="00954909"/>
    <w:rsid w:val="00954A1B"/>
    <w:rsid w:val="00954FD3"/>
    <w:rsid w:val="009572EC"/>
    <w:rsid w:val="00957468"/>
    <w:rsid w:val="00960265"/>
    <w:rsid w:val="00961AE5"/>
    <w:rsid w:val="00962E89"/>
    <w:rsid w:val="00963CDF"/>
    <w:rsid w:val="009653B3"/>
    <w:rsid w:val="00965E9F"/>
    <w:rsid w:val="009665D9"/>
    <w:rsid w:val="00971E23"/>
    <w:rsid w:val="009749F3"/>
    <w:rsid w:val="0097537C"/>
    <w:rsid w:val="00975DB9"/>
    <w:rsid w:val="00977C3F"/>
    <w:rsid w:val="00982472"/>
    <w:rsid w:val="00982718"/>
    <w:rsid w:val="0098460C"/>
    <w:rsid w:val="00984B35"/>
    <w:rsid w:val="0098506C"/>
    <w:rsid w:val="0098735D"/>
    <w:rsid w:val="009875F6"/>
    <w:rsid w:val="00990147"/>
    <w:rsid w:val="009902F9"/>
    <w:rsid w:val="00992AAB"/>
    <w:rsid w:val="00992E85"/>
    <w:rsid w:val="0099350D"/>
    <w:rsid w:val="009946D7"/>
    <w:rsid w:val="00995BBE"/>
    <w:rsid w:val="00997CC1"/>
    <w:rsid w:val="009A2097"/>
    <w:rsid w:val="009A2C38"/>
    <w:rsid w:val="009A6386"/>
    <w:rsid w:val="009A7BF8"/>
    <w:rsid w:val="009B0C94"/>
    <w:rsid w:val="009B2FC9"/>
    <w:rsid w:val="009B7FD8"/>
    <w:rsid w:val="009C1C7B"/>
    <w:rsid w:val="009C1FD6"/>
    <w:rsid w:val="009C4D11"/>
    <w:rsid w:val="009C66FC"/>
    <w:rsid w:val="009C686C"/>
    <w:rsid w:val="009C6E1A"/>
    <w:rsid w:val="009D0D25"/>
    <w:rsid w:val="009D48FA"/>
    <w:rsid w:val="009D5CEF"/>
    <w:rsid w:val="009D7B14"/>
    <w:rsid w:val="009D7CE5"/>
    <w:rsid w:val="009E127D"/>
    <w:rsid w:val="009E2067"/>
    <w:rsid w:val="009E2DA7"/>
    <w:rsid w:val="009E4101"/>
    <w:rsid w:val="009E531D"/>
    <w:rsid w:val="009E7149"/>
    <w:rsid w:val="009E7B0A"/>
    <w:rsid w:val="009E7E7D"/>
    <w:rsid w:val="009F0414"/>
    <w:rsid w:val="009F35BD"/>
    <w:rsid w:val="009F3D1D"/>
    <w:rsid w:val="009F519E"/>
    <w:rsid w:val="00A0152E"/>
    <w:rsid w:val="00A01CAB"/>
    <w:rsid w:val="00A0263C"/>
    <w:rsid w:val="00A049EB"/>
    <w:rsid w:val="00A06712"/>
    <w:rsid w:val="00A07AA8"/>
    <w:rsid w:val="00A112E6"/>
    <w:rsid w:val="00A11A03"/>
    <w:rsid w:val="00A134F2"/>
    <w:rsid w:val="00A146E2"/>
    <w:rsid w:val="00A15650"/>
    <w:rsid w:val="00A201AF"/>
    <w:rsid w:val="00A2100E"/>
    <w:rsid w:val="00A21E05"/>
    <w:rsid w:val="00A2615D"/>
    <w:rsid w:val="00A2784F"/>
    <w:rsid w:val="00A27862"/>
    <w:rsid w:val="00A27876"/>
    <w:rsid w:val="00A302FC"/>
    <w:rsid w:val="00A337D5"/>
    <w:rsid w:val="00A33E5E"/>
    <w:rsid w:val="00A340A6"/>
    <w:rsid w:val="00A351E2"/>
    <w:rsid w:val="00A35577"/>
    <w:rsid w:val="00A40EC7"/>
    <w:rsid w:val="00A42D6D"/>
    <w:rsid w:val="00A42E91"/>
    <w:rsid w:val="00A4335F"/>
    <w:rsid w:val="00A4369E"/>
    <w:rsid w:val="00A43E3F"/>
    <w:rsid w:val="00A441A7"/>
    <w:rsid w:val="00A44C47"/>
    <w:rsid w:val="00A44FA1"/>
    <w:rsid w:val="00A45713"/>
    <w:rsid w:val="00A4757D"/>
    <w:rsid w:val="00A476F0"/>
    <w:rsid w:val="00A51AD0"/>
    <w:rsid w:val="00A51D84"/>
    <w:rsid w:val="00A52385"/>
    <w:rsid w:val="00A5429B"/>
    <w:rsid w:val="00A558C8"/>
    <w:rsid w:val="00A56A14"/>
    <w:rsid w:val="00A609E0"/>
    <w:rsid w:val="00A63499"/>
    <w:rsid w:val="00A63DF5"/>
    <w:rsid w:val="00A65D63"/>
    <w:rsid w:val="00A6794C"/>
    <w:rsid w:val="00A67AC7"/>
    <w:rsid w:val="00A7020D"/>
    <w:rsid w:val="00A71F77"/>
    <w:rsid w:val="00A72C1A"/>
    <w:rsid w:val="00A72D56"/>
    <w:rsid w:val="00A741F3"/>
    <w:rsid w:val="00A74910"/>
    <w:rsid w:val="00A74E09"/>
    <w:rsid w:val="00A7660C"/>
    <w:rsid w:val="00A77F6B"/>
    <w:rsid w:val="00A8015D"/>
    <w:rsid w:val="00A81BB2"/>
    <w:rsid w:val="00A82648"/>
    <w:rsid w:val="00A84761"/>
    <w:rsid w:val="00A85141"/>
    <w:rsid w:val="00A855B1"/>
    <w:rsid w:val="00A85DCE"/>
    <w:rsid w:val="00A87CD7"/>
    <w:rsid w:val="00A91BCB"/>
    <w:rsid w:val="00A9221E"/>
    <w:rsid w:val="00A9235B"/>
    <w:rsid w:val="00A92D34"/>
    <w:rsid w:val="00A9506B"/>
    <w:rsid w:val="00A95437"/>
    <w:rsid w:val="00A965A0"/>
    <w:rsid w:val="00A97310"/>
    <w:rsid w:val="00A979ED"/>
    <w:rsid w:val="00A97C55"/>
    <w:rsid w:val="00AA03BE"/>
    <w:rsid w:val="00AA52EC"/>
    <w:rsid w:val="00AA5C05"/>
    <w:rsid w:val="00AA6E3E"/>
    <w:rsid w:val="00AA760A"/>
    <w:rsid w:val="00AA7D40"/>
    <w:rsid w:val="00AB12B0"/>
    <w:rsid w:val="00AB3949"/>
    <w:rsid w:val="00AB4888"/>
    <w:rsid w:val="00AB6200"/>
    <w:rsid w:val="00AC4CB4"/>
    <w:rsid w:val="00AC55DB"/>
    <w:rsid w:val="00AC5BD3"/>
    <w:rsid w:val="00AC618C"/>
    <w:rsid w:val="00AD0498"/>
    <w:rsid w:val="00AD48B1"/>
    <w:rsid w:val="00AD5B1E"/>
    <w:rsid w:val="00AD7A41"/>
    <w:rsid w:val="00AE31A4"/>
    <w:rsid w:val="00AE436B"/>
    <w:rsid w:val="00AE669A"/>
    <w:rsid w:val="00AF3FF2"/>
    <w:rsid w:val="00AF49F7"/>
    <w:rsid w:val="00AF6DCE"/>
    <w:rsid w:val="00AF6F26"/>
    <w:rsid w:val="00B01A72"/>
    <w:rsid w:val="00B03CFA"/>
    <w:rsid w:val="00B05C2F"/>
    <w:rsid w:val="00B064EF"/>
    <w:rsid w:val="00B141C4"/>
    <w:rsid w:val="00B14597"/>
    <w:rsid w:val="00B14B08"/>
    <w:rsid w:val="00B23204"/>
    <w:rsid w:val="00B23250"/>
    <w:rsid w:val="00B24738"/>
    <w:rsid w:val="00B2690A"/>
    <w:rsid w:val="00B3360E"/>
    <w:rsid w:val="00B346D8"/>
    <w:rsid w:val="00B355FB"/>
    <w:rsid w:val="00B360D8"/>
    <w:rsid w:val="00B366C6"/>
    <w:rsid w:val="00B40A56"/>
    <w:rsid w:val="00B40D18"/>
    <w:rsid w:val="00B410AD"/>
    <w:rsid w:val="00B42BDA"/>
    <w:rsid w:val="00B432B7"/>
    <w:rsid w:val="00B45FC3"/>
    <w:rsid w:val="00B4637D"/>
    <w:rsid w:val="00B5084B"/>
    <w:rsid w:val="00B50B71"/>
    <w:rsid w:val="00B524B2"/>
    <w:rsid w:val="00B54C62"/>
    <w:rsid w:val="00B55255"/>
    <w:rsid w:val="00B55690"/>
    <w:rsid w:val="00B55AD5"/>
    <w:rsid w:val="00B55BB2"/>
    <w:rsid w:val="00B567A7"/>
    <w:rsid w:val="00B56BD4"/>
    <w:rsid w:val="00B576C1"/>
    <w:rsid w:val="00B577ED"/>
    <w:rsid w:val="00B60B78"/>
    <w:rsid w:val="00B60FD3"/>
    <w:rsid w:val="00B634B3"/>
    <w:rsid w:val="00B63C33"/>
    <w:rsid w:val="00B67A96"/>
    <w:rsid w:val="00B70F41"/>
    <w:rsid w:val="00B71666"/>
    <w:rsid w:val="00B7167A"/>
    <w:rsid w:val="00B72AD0"/>
    <w:rsid w:val="00B72C74"/>
    <w:rsid w:val="00B74AD7"/>
    <w:rsid w:val="00B75AE8"/>
    <w:rsid w:val="00B75B82"/>
    <w:rsid w:val="00B774C7"/>
    <w:rsid w:val="00B77A00"/>
    <w:rsid w:val="00B837C3"/>
    <w:rsid w:val="00B863E4"/>
    <w:rsid w:val="00B8697B"/>
    <w:rsid w:val="00B907C5"/>
    <w:rsid w:val="00B91427"/>
    <w:rsid w:val="00B92AE7"/>
    <w:rsid w:val="00B93811"/>
    <w:rsid w:val="00BA272F"/>
    <w:rsid w:val="00BA3A88"/>
    <w:rsid w:val="00BA7CCC"/>
    <w:rsid w:val="00BB02EB"/>
    <w:rsid w:val="00BB0CD0"/>
    <w:rsid w:val="00BB17C5"/>
    <w:rsid w:val="00BB1AE3"/>
    <w:rsid w:val="00BB2B26"/>
    <w:rsid w:val="00BB2E03"/>
    <w:rsid w:val="00BB32CC"/>
    <w:rsid w:val="00BB5F44"/>
    <w:rsid w:val="00BB79C1"/>
    <w:rsid w:val="00BC031C"/>
    <w:rsid w:val="00BC4755"/>
    <w:rsid w:val="00BC5310"/>
    <w:rsid w:val="00BC5E49"/>
    <w:rsid w:val="00BC6EB4"/>
    <w:rsid w:val="00BC73EC"/>
    <w:rsid w:val="00BD217B"/>
    <w:rsid w:val="00BD33CD"/>
    <w:rsid w:val="00BD3803"/>
    <w:rsid w:val="00BE28CB"/>
    <w:rsid w:val="00BE2D14"/>
    <w:rsid w:val="00BE2EB7"/>
    <w:rsid w:val="00BE35F8"/>
    <w:rsid w:val="00BE6BAD"/>
    <w:rsid w:val="00BE7A92"/>
    <w:rsid w:val="00BE7E9F"/>
    <w:rsid w:val="00BF03BE"/>
    <w:rsid w:val="00BF0837"/>
    <w:rsid w:val="00BF64DB"/>
    <w:rsid w:val="00BF6A47"/>
    <w:rsid w:val="00BF71F1"/>
    <w:rsid w:val="00C00BE8"/>
    <w:rsid w:val="00C02A2F"/>
    <w:rsid w:val="00C03101"/>
    <w:rsid w:val="00C03DA7"/>
    <w:rsid w:val="00C03EB2"/>
    <w:rsid w:val="00C075F3"/>
    <w:rsid w:val="00C10A97"/>
    <w:rsid w:val="00C1165E"/>
    <w:rsid w:val="00C12D8E"/>
    <w:rsid w:val="00C143AF"/>
    <w:rsid w:val="00C145D6"/>
    <w:rsid w:val="00C16CB9"/>
    <w:rsid w:val="00C22893"/>
    <w:rsid w:val="00C22F4E"/>
    <w:rsid w:val="00C2782D"/>
    <w:rsid w:val="00C31FEA"/>
    <w:rsid w:val="00C333A9"/>
    <w:rsid w:val="00C33C0F"/>
    <w:rsid w:val="00C3438C"/>
    <w:rsid w:val="00C34804"/>
    <w:rsid w:val="00C367D3"/>
    <w:rsid w:val="00C3787F"/>
    <w:rsid w:val="00C37B19"/>
    <w:rsid w:val="00C40529"/>
    <w:rsid w:val="00C40822"/>
    <w:rsid w:val="00C425A0"/>
    <w:rsid w:val="00C438FB"/>
    <w:rsid w:val="00C45977"/>
    <w:rsid w:val="00C463DA"/>
    <w:rsid w:val="00C47FBB"/>
    <w:rsid w:val="00C50228"/>
    <w:rsid w:val="00C51366"/>
    <w:rsid w:val="00C5468C"/>
    <w:rsid w:val="00C561B4"/>
    <w:rsid w:val="00C5686B"/>
    <w:rsid w:val="00C61114"/>
    <w:rsid w:val="00C6189C"/>
    <w:rsid w:val="00C619DA"/>
    <w:rsid w:val="00C62A1C"/>
    <w:rsid w:val="00C66F5B"/>
    <w:rsid w:val="00C71A8F"/>
    <w:rsid w:val="00C72EE9"/>
    <w:rsid w:val="00C734E8"/>
    <w:rsid w:val="00C74024"/>
    <w:rsid w:val="00C75917"/>
    <w:rsid w:val="00C77C31"/>
    <w:rsid w:val="00C80B24"/>
    <w:rsid w:val="00C823E0"/>
    <w:rsid w:val="00C827ED"/>
    <w:rsid w:val="00C8348A"/>
    <w:rsid w:val="00C83B15"/>
    <w:rsid w:val="00C84FC2"/>
    <w:rsid w:val="00C85E41"/>
    <w:rsid w:val="00C86A28"/>
    <w:rsid w:val="00C8796A"/>
    <w:rsid w:val="00C91C1C"/>
    <w:rsid w:val="00C925C8"/>
    <w:rsid w:val="00C93BC9"/>
    <w:rsid w:val="00C93C56"/>
    <w:rsid w:val="00C93F4C"/>
    <w:rsid w:val="00C944B8"/>
    <w:rsid w:val="00C96C15"/>
    <w:rsid w:val="00C97CE3"/>
    <w:rsid w:val="00CA1139"/>
    <w:rsid w:val="00CA18C2"/>
    <w:rsid w:val="00CA21E7"/>
    <w:rsid w:val="00CA245A"/>
    <w:rsid w:val="00CA35BD"/>
    <w:rsid w:val="00CA456A"/>
    <w:rsid w:val="00CA464B"/>
    <w:rsid w:val="00CA4897"/>
    <w:rsid w:val="00CA4A04"/>
    <w:rsid w:val="00CA52BC"/>
    <w:rsid w:val="00CA5DF6"/>
    <w:rsid w:val="00CA6209"/>
    <w:rsid w:val="00CA6872"/>
    <w:rsid w:val="00CA74BC"/>
    <w:rsid w:val="00CA7FF5"/>
    <w:rsid w:val="00CB0276"/>
    <w:rsid w:val="00CB0E12"/>
    <w:rsid w:val="00CB0E2E"/>
    <w:rsid w:val="00CB3342"/>
    <w:rsid w:val="00CB508D"/>
    <w:rsid w:val="00CB6F2E"/>
    <w:rsid w:val="00CB7F84"/>
    <w:rsid w:val="00CC38FC"/>
    <w:rsid w:val="00CC5AF6"/>
    <w:rsid w:val="00CC5CF3"/>
    <w:rsid w:val="00CC728B"/>
    <w:rsid w:val="00CD234F"/>
    <w:rsid w:val="00CD32C0"/>
    <w:rsid w:val="00CD46D8"/>
    <w:rsid w:val="00CE1E7B"/>
    <w:rsid w:val="00CE1F11"/>
    <w:rsid w:val="00CE3991"/>
    <w:rsid w:val="00CE4800"/>
    <w:rsid w:val="00CE5DBB"/>
    <w:rsid w:val="00CF07B5"/>
    <w:rsid w:val="00CF17CE"/>
    <w:rsid w:val="00CF1B55"/>
    <w:rsid w:val="00CF2A6B"/>
    <w:rsid w:val="00CF31A7"/>
    <w:rsid w:val="00CF3A0F"/>
    <w:rsid w:val="00CF5406"/>
    <w:rsid w:val="00CF5417"/>
    <w:rsid w:val="00CF5CD4"/>
    <w:rsid w:val="00CF614F"/>
    <w:rsid w:val="00D00D77"/>
    <w:rsid w:val="00D023E7"/>
    <w:rsid w:val="00D02F9D"/>
    <w:rsid w:val="00D03148"/>
    <w:rsid w:val="00D03912"/>
    <w:rsid w:val="00D05D8C"/>
    <w:rsid w:val="00D05E1E"/>
    <w:rsid w:val="00D06C9F"/>
    <w:rsid w:val="00D07D7A"/>
    <w:rsid w:val="00D07FA1"/>
    <w:rsid w:val="00D114B0"/>
    <w:rsid w:val="00D12E2F"/>
    <w:rsid w:val="00D1340E"/>
    <w:rsid w:val="00D14BDA"/>
    <w:rsid w:val="00D1534A"/>
    <w:rsid w:val="00D17A70"/>
    <w:rsid w:val="00D210B9"/>
    <w:rsid w:val="00D216CE"/>
    <w:rsid w:val="00D2361D"/>
    <w:rsid w:val="00D26119"/>
    <w:rsid w:val="00D263CA"/>
    <w:rsid w:val="00D3151C"/>
    <w:rsid w:val="00D34AA8"/>
    <w:rsid w:val="00D3541A"/>
    <w:rsid w:val="00D35522"/>
    <w:rsid w:val="00D35E59"/>
    <w:rsid w:val="00D36A32"/>
    <w:rsid w:val="00D373B1"/>
    <w:rsid w:val="00D406DB"/>
    <w:rsid w:val="00D409D7"/>
    <w:rsid w:val="00D4175D"/>
    <w:rsid w:val="00D41F54"/>
    <w:rsid w:val="00D442B4"/>
    <w:rsid w:val="00D4729B"/>
    <w:rsid w:val="00D514C1"/>
    <w:rsid w:val="00D54372"/>
    <w:rsid w:val="00D57037"/>
    <w:rsid w:val="00D5751A"/>
    <w:rsid w:val="00D60B1C"/>
    <w:rsid w:val="00D60B38"/>
    <w:rsid w:val="00D6226F"/>
    <w:rsid w:val="00D63BEB"/>
    <w:rsid w:val="00D6488C"/>
    <w:rsid w:val="00D65659"/>
    <w:rsid w:val="00D70DA1"/>
    <w:rsid w:val="00D73893"/>
    <w:rsid w:val="00D74BFB"/>
    <w:rsid w:val="00D849F6"/>
    <w:rsid w:val="00D91BC7"/>
    <w:rsid w:val="00D93E14"/>
    <w:rsid w:val="00D94AF1"/>
    <w:rsid w:val="00D95634"/>
    <w:rsid w:val="00D9591E"/>
    <w:rsid w:val="00D96B85"/>
    <w:rsid w:val="00D9726C"/>
    <w:rsid w:val="00D978FD"/>
    <w:rsid w:val="00DA07BE"/>
    <w:rsid w:val="00DA1297"/>
    <w:rsid w:val="00DA13FA"/>
    <w:rsid w:val="00DA1A68"/>
    <w:rsid w:val="00DA262D"/>
    <w:rsid w:val="00DA33D3"/>
    <w:rsid w:val="00DA5298"/>
    <w:rsid w:val="00DA642B"/>
    <w:rsid w:val="00DA7100"/>
    <w:rsid w:val="00DA7A44"/>
    <w:rsid w:val="00DB22DC"/>
    <w:rsid w:val="00DB27F7"/>
    <w:rsid w:val="00DB2E59"/>
    <w:rsid w:val="00DB358F"/>
    <w:rsid w:val="00DB39B4"/>
    <w:rsid w:val="00DB3B27"/>
    <w:rsid w:val="00DB69BA"/>
    <w:rsid w:val="00DC018F"/>
    <w:rsid w:val="00DC029F"/>
    <w:rsid w:val="00DC44F1"/>
    <w:rsid w:val="00DC4E85"/>
    <w:rsid w:val="00DC55DA"/>
    <w:rsid w:val="00DC5B28"/>
    <w:rsid w:val="00DC64FE"/>
    <w:rsid w:val="00DC7F0E"/>
    <w:rsid w:val="00DD0DDE"/>
    <w:rsid w:val="00DD3D0E"/>
    <w:rsid w:val="00DD455C"/>
    <w:rsid w:val="00DD6614"/>
    <w:rsid w:val="00DD6E9F"/>
    <w:rsid w:val="00DD704B"/>
    <w:rsid w:val="00DD7367"/>
    <w:rsid w:val="00DD7D14"/>
    <w:rsid w:val="00DD7EF7"/>
    <w:rsid w:val="00DD7FFC"/>
    <w:rsid w:val="00DE1B98"/>
    <w:rsid w:val="00DE24B4"/>
    <w:rsid w:val="00DE323A"/>
    <w:rsid w:val="00DE3DD7"/>
    <w:rsid w:val="00DE6257"/>
    <w:rsid w:val="00DE627F"/>
    <w:rsid w:val="00DF01CC"/>
    <w:rsid w:val="00DF0B5B"/>
    <w:rsid w:val="00DF16CF"/>
    <w:rsid w:val="00DF4142"/>
    <w:rsid w:val="00DF6D26"/>
    <w:rsid w:val="00DF72E0"/>
    <w:rsid w:val="00E03E34"/>
    <w:rsid w:val="00E06FDA"/>
    <w:rsid w:val="00E10A24"/>
    <w:rsid w:val="00E15323"/>
    <w:rsid w:val="00E15843"/>
    <w:rsid w:val="00E15B6E"/>
    <w:rsid w:val="00E16A51"/>
    <w:rsid w:val="00E21856"/>
    <w:rsid w:val="00E22F0C"/>
    <w:rsid w:val="00E23A58"/>
    <w:rsid w:val="00E24BF6"/>
    <w:rsid w:val="00E271BC"/>
    <w:rsid w:val="00E27399"/>
    <w:rsid w:val="00E319C7"/>
    <w:rsid w:val="00E36036"/>
    <w:rsid w:val="00E37668"/>
    <w:rsid w:val="00E40CE1"/>
    <w:rsid w:val="00E4231A"/>
    <w:rsid w:val="00E4376A"/>
    <w:rsid w:val="00E44BD9"/>
    <w:rsid w:val="00E4523E"/>
    <w:rsid w:val="00E45C78"/>
    <w:rsid w:val="00E45CE7"/>
    <w:rsid w:val="00E46BE3"/>
    <w:rsid w:val="00E476A8"/>
    <w:rsid w:val="00E53D8E"/>
    <w:rsid w:val="00E54880"/>
    <w:rsid w:val="00E55FFA"/>
    <w:rsid w:val="00E60C2D"/>
    <w:rsid w:val="00E61043"/>
    <w:rsid w:val="00E62EC0"/>
    <w:rsid w:val="00E63246"/>
    <w:rsid w:val="00E6379D"/>
    <w:rsid w:val="00E638C5"/>
    <w:rsid w:val="00E651CF"/>
    <w:rsid w:val="00E65202"/>
    <w:rsid w:val="00E65594"/>
    <w:rsid w:val="00E67350"/>
    <w:rsid w:val="00E704CD"/>
    <w:rsid w:val="00E70BDD"/>
    <w:rsid w:val="00E71B36"/>
    <w:rsid w:val="00E7305D"/>
    <w:rsid w:val="00E73CB0"/>
    <w:rsid w:val="00E75873"/>
    <w:rsid w:val="00E75B7B"/>
    <w:rsid w:val="00E77432"/>
    <w:rsid w:val="00E77A12"/>
    <w:rsid w:val="00E80DD0"/>
    <w:rsid w:val="00E813AC"/>
    <w:rsid w:val="00E81F8E"/>
    <w:rsid w:val="00E82AD5"/>
    <w:rsid w:val="00E8376D"/>
    <w:rsid w:val="00E87490"/>
    <w:rsid w:val="00E92322"/>
    <w:rsid w:val="00E9240E"/>
    <w:rsid w:val="00E93172"/>
    <w:rsid w:val="00E9343F"/>
    <w:rsid w:val="00E95583"/>
    <w:rsid w:val="00E9566A"/>
    <w:rsid w:val="00EA046C"/>
    <w:rsid w:val="00EA22C1"/>
    <w:rsid w:val="00EA40B7"/>
    <w:rsid w:val="00EA5ADB"/>
    <w:rsid w:val="00EA780C"/>
    <w:rsid w:val="00EB1D49"/>
    <w:rsid w:val="00EB3688"/>
    <w:rsid w:val="00EB55A5"/>
    <w:rsid w:val="00EB69D3"/>
    <w:rsid w:val="00EB7A75"/>
    <w:rsid w:val="00EC0194"/>
    <w:rsid w:val="00EC2B08"/>
    <w:rsid w:val="00EC3DFF"/>
    <w:rsid w:val="00EC456F"/>
    <w:rsid w:val="00EC64C5"/>
    <w:rsid w:val="00EC6D0C"/>
    <w:rsid w:val="00EC7F16"/>
    <w:rsid w:val="00ED0B65"/>
    <w:rsid w:val="00ED108D"/>
    <w:rsid w:val="00ED345B"/>
    <w:rsid w:val="00EE0AEB"/>
    <w:rsid w:val="00EE0E79"/>
    <w:rsid w:val="00EE1202"/>
    <w:rsid w:val="00EE1AC2"/>
    <w:rsid w:val="00EE5573"/>
    <w:rsid w:val="00EF11EF"/>
    <w:rsid w:val="00EF3559"/>
    <w:rsid w:val="00EF50E0"/>
    <w:rsid w:val="00F02BD6"/>
    <w:rsid w:val="00F0539A"/>
    <w:rsid w:val="00F0567F"/>
    <w:rsid w:val="00F05FEC"/>
    <w:rsid w:val="00F06217"/>
    <w:rsid w:val="00F105CD"/>
    <w:rsid w:val="00F107C1"/>
    <w:rsid w:val="00F109AE"/>
    <w:rsid w:val="00F12309"/>
    <w:rsid w:val="00F12CE3"/>
    <w:rsid w:val="00F132E2"/>
    <w:rsid w:val="00F14B70"/>
    <w:rsid w:val="00F15980"/>
    <w:rsid w:val="00F15CDF"/>
    <w:rsid w:val="00F17A12"/>
    <w:rsid w:val="00F20344"/>
    <w:rsid w:val="00F20B0B"/>
    <w:rsid w:val="00F22383"/>
    <w:rsid w:val="00F23205"/>
    <w:rsid w:val="00F2439C"/>
    <w:rsid w:val="00F26824"/>
    <w:rsid w:val="00F319D8"/>
    <w:rsid w:val="00F31D66"/>
    <w:rsid w:val="00F320AB"/>
    <w:rsid w:val="00F33CF6"/>
    <w:rsid w:val="00F34132"/>
    <w:rsid w:val="00F35923"/>
    <w:rsid w:val="00F363EC"/>
    <w:rsid w:val="00F370E8"/>
    <w:rsid w:val="00F3725F"/>
    <w:rsid w:val="00F413AC"/>
    <w:rsid w:val="00F41529"/>
    <w:rsid w:val="00F4208F"/>
    <w:rsid w:val="00F423A0"/>
    <w:rsid w:val="00F43227"/>
    <w:rsid w:val="00F47F8E"/>
    <w:rsid w:val="00F50DB6"/>
    <w:rsid w:val="00F50EC1"/>
    <w:rsid w:val="00F522BA"/>
    <w:rsid w:val="00F53EC4"/>
    <w:rsid w:val="00F54F7D"/>
    <w:rsid w:val="00F55A47"/>
    <w:rsid w:val="00F56219"/>
    <w:rsid w:val="00F61E95"/>
    <w:rsid w:val="00F61F80"/>
    <w:rsid w:val="00F702CE"/>
    <w:rsid w:val="00F70B69"/>
    <w:rsid w:val="00F7285F"/>
    <w:rsid w:val="00F74FA7"/>
    <w:rsid w:val="00F75C82"/>
    <w:rsid w:val="00F76C38"/>
    <w:rsid w:val="00F8162F"/>
    <w:rsid w:val="00F82FAC"/>
    <w:rsid w:val="00F840F9"/>
    <w:rsid w:val="00F8485E"/>
    <w:rsid w:val="00F85067"/>
    <w:rsid w:val="00F85163"/>
    <w:rsid w:val="00F85594"/>
    <w:rsid w:val="00F86369"/>
    <w:rsid w:val="00F8685E"/>
    <w:rsid w:val="00F90B7B"/>
    <w:rsid w:val="00F9161A"/>
    <w:rsid w:val="00F918B8"/>
    <w:rsid w:val="00F924B2"/>
    <w:rsid w:val="00F94CAE"/>
    <w:rsid w:val="00F95BC2"/>
    <w:rsid w:val="00F97C0A"/>
    <w:rsid w:val="00FA02DB"/>
    <w:rsid w:val="00FA1C1F"/>
    <w:rsid w:val="00FA2B22"/>
    <w:rsid w:val="00FA52C7"/>
    <w:rsid w:val="00FA5A0D"/>
    <w:rsid w:val="00FA7D21"/>
    <w:rsid w:val="00FB173D"/>
    <w:rsid w:val="00FB17C3"/>
    <w:rsid w:val="00FB1FAD"/>
    <w:rsid w:val="00FB2973"/>
    <w:rsid w:val="00FB58AA"/>
    <w:rsid w:val="00FB597B"/>
    <w:rsid w:val="00FB5A1E"/>
    <w:rsid w:val="00FC102E"/>
    <w:rsid w:val="00FC2BD8"/>
    <w:rsid w:val="00FC53CE"/>
    <w:rsid w:val="00FC5700"/>
    <w:rsid w:val="00FC5F50"/>
    <w:rsid w:val="00FC71FC"/>
    <w:rsid w:val="00FD20FB"/>
    <w:rsid w:val="00FE16D8"/>
    <w:rsid w:val="00FE1834"/>
    <w:rsid w:val="00FE20B5"/>
    <w:rsid w:val="00FE29E4"/>
    <w:rsid w:val="00FE5ADC"/>
    <w:rsid w:val="00FE725C"/>
    <w:rsid w:val="00FE72AF"/>
    <w:rsid w:val="00FE7358"/>
    <w:rsid w:val="00FF4FDB"/>
    <w:rsid w:val="0104AD3A"/>
    <w:rsid w:val="016540D0"/>
    <w:rsid w:val="01B14548"/>
    <w:rsid w:val="01C2C988"/>
    <w:rsid w:val="01C72C4D"/>
    <w:rsid w:val="01CB9A3A"/>
    <w:rsid w:val="028CD5A7"/>
    <w:rsid w:val="02FACDC4"/>
    <w:rsid w:val="032E5C12"/>
    <w:rsid w:val="05031D82"/>
    <w:rsid w:val="050E7780"/>
    <w:rsid w:val="05793C73"/>
    <w:rsid w:val="05818979"/>
    <w:rsid w:val="05C03831"/>
    <w:rsid w:val="0693409A"/>
    <w:rsid w:val="06AAE945"/>
    <w:rsid w:val="06AE3306"/>
    <w:rsid w:val="07634154"/>
    <w:rsid w:val="0774CE19"/>
    <w:rsid w:val="07D9E535"/>
    <w:rsid w:val="08AE5725"/>
    <w:rsid w:val="08D4DF60"/>
    <w:rsid w:val="08E62781"/>
    <w:rsid w:val="0972F5FD"/>
    <w:rsid w:val="097A50BC"/>
    <w:rsid w:val="0A0C4A46"/>
    <w:rsid w:val="0A80CF00"/>
    <w:rsid w:val="0AA93DB5"/>
    <w:rsid w:val="0AB9F5C2"/>
    <w:rsid w:val="0BD1FF62"/>
    <w:rsid w:val="0C691BCC"/>
    <w:rsid w:val="0CA1CE6B"/>
    <w:rsid w:val="0CC46AC8"/>
    <w:rsid w:val="0E0E59DD"/>
    <w:rsid w:val="0E374007"/>
    <w:rsid w:val="0EB7373F"/>
    <w:rsid w:val="0F0EA8A7"/>
    <w:rsid w:val="0F663A05"/>
    <w:rsid w:val="0F6EF8AC"/>
    <w:rsid w:val="0FF61666"/>
    <w:rsid w:val="0FF75B1E"/>
    <w:rsid w:val="101E4DB5"/>
    <w:rsid w:val="10595826"/>
    <w:rsid w:val="10A40E87"/>
    <w:rsid w:val="110FD8F5"/>
    <w:rsid w:val="11A8B30A"/>
    <w:rsid w:val="123A7BB3"/>
    <w:rsid w:val="1246B3A4"/>
    <w:rsid w:val="12E0774F"/>
    <w:rsid w:val="1342EF78"/>
    <w:rsid w:val="14C6EBDA"/>
    <w:rsid w:val="156EA152"/>
    <w:rsid w:val="15981D6B"/>
    <w:rsid w:val="159E567B"/>
    <w:rsid w:val="164C9A64"/>
    <w:rsid w:val="164DA84D"/>
    <w:rsid w:val="1665EAE2"/>
    <w:rsid w:val="1684C301"/>
    <w:rsid w:val="16F13B21"/>
    <w:rsid w:val="1863B6B9"/>
    <w:rsid w:val="189C439C"/>
    <w:rsid w:val="191C85A0"/>
    <w:rsid w:val="195173E9"/>
    <w:rsid w:val="195D8348"/>
    <w:rsid w:val="199BDFC5"/>
    <w:rsid w:val="1BA43883"/>
    <w:rsid w:val="1C15299C"/>
    <w:rsid w:val="1C673397"/>
    <w:rsid w:val="1D500EAC"/>
    <w:rsid w:val="1E1F1C04"/>
    <w:rsid w:val="1E3F27F2"/>
    <w:rsid w:val="1E7EF45B"/>
    <w:rsid w:val="1EEC45B9"/>
    <w:rsid w:val="1F680C18"/>
    <w:rsid w:val="1FCB21CE"/>
    <w:rsid w:val="200CC01A"/>
    <w:rsid w:val="201248C7"/>
    <w:rsid w:val="2033E34A"/>
    <w:rsid w:val="20890A40"/>
    <w:rsid w:val="20F33DE4"/>
    <w:rsid w:val="20F9D3C3"/>
    <w:rsid w:val="21106D26"/>
    <w:rsid w:val="2153EACB"/>
    <w:rsid w:val="21652D7F"/>
    <w:rsid w:val="221555B8"/>
    <w:rsid w:val="2275C98E"/>
    <w:rsid w:val="22A421EC"/>
    <w:rsid w:val="22C8C48A"/>
    <w:rsid w:val="22CDA881"/>
    <w:rsid w:val="23902626"/>
    <w:rsid w:val="257E8822"/>
    <w:rsid w:val="2619A0E2"/>
    <w:rsid w:val="264BB948"/>
    <w:rsid w:val="2651473D"/>
    <w:rsid w:val="266FC7A3"/>
    <w:rsid w:val="26901444"/>
    <w:rsid w:val="26BBB9DE"/>
    <w:rsid w:val="2711AAF8"/>
    <w:rsid w:val="275EEB9D"/>
    <w:rsid w:val="27B9BBB6"/>
    <w:rsid w:val="27C33090"/>
    <w:rsid w:val="27C37FB1"/>
    <w:rsid w:val="2833E33B"/>
    <w:rsid w:val="29C65AC3"/>
    <w:rsid w:val="29DFABE5"/>
    <w:rsid w:val="2A1ECD09"/>
    <w:rsid w:val="2A5DC255"/>
    <w:rsid w:val="2B73D296"/>
    <w:rsid w:val="2C6A97D4"/>
    <w:rsid w:val="2E78051E"/>
    <w:rsid w:val="2E846129"/>
    <w:rsid w:val="2E9CDFE6"/>
    <w:rsid w:val="2FE65643"/>
    <w:rsid w:val="3018E69E"/>
    <w:rsid w:val="304E1608"/>
    <w:rsid w:val="3073735C"/>
    <w:rsid w:val="309F164E"/>
    <w:rsid w:val="314A91B3"/>
    <w:rsid w:val="31DD5B55"/>
    <w:rsid w:val="3262288C"/>
    <w:rsid w:val="3416F5DC"/>
    <w:rsid w:val="34B0762D"/>
    <w:rsid w:val="36116E3A"/>
    <w:rsid w:val="3612E913"/>
    <w:rsid w:val="366DEB19"/>
    <w:rsid w:val="36DF0E94"/>
    <w:rsid w:val="372A9E43"/>
    <w:rsid w:val="383C2166"/>
    <w:rsid w:val="3890FEF2"/>
    <w:rsid w:val="38D1EF91"/>
    <w:rsid w:val="392EA7AA"/>
    <w:rsid w:val="394F5475"/>
    <w:rsid w:val="39680C65"/>
    <w:rsid w:val="39E3F8BE"/>
    <w:rsid w:val="3A4AC3AB"/>
    <w:rsid w:val="3A5B559B"/>
    <w:rsid w:val="3A8F347D"/>
    <w:rsid w:val="3ACDDBEA"/>
    <w:rsid w:val="3B823D63"/>
    <w:rsid w:val="3B8E7509"/>
    <w:rsid w:val="3BAB4FCF"/>
    <w:rsid w:val="3C1793AB"/>
    <w:rsid w:val="3D23817D"/>
    <w:rsid w:val="3ED13654"/>
    <w:rsid w:val="3EFA4C2A"/>
    <w:rsid w:val="3F3527A7"/>
    <w:rsid w:val="40149B27"/>
    <w:rsid w:val="405FD2BB"/>
    <w:rsid w:val="414F8F57"/>
    <w:rsid w:val="415521D9"/>
    <w:rsid w:val="41661EB0"/>
    <w:rsid w:val="41C22C30"/>
    <w:rsid w:val="41F0C932"/>
    <w:rsid w:val="41FEEE70"/>
    <w:rsid w:val="4207274B"/>
    <w:rsid w:val="42210701"/>
    <w:rsid w:val="422AA941"/>
    <w:rsid w:val="42578EF2"/>
    <w:rsid w:val="42B2784A"/>
    <w:rsid w:val="42C558D8"/>
    <w:rsid w:val="42D13DED"/>
    <w:rsid w:val="42E3C431"/>
    <w:rsid w:val="430C42C3"/>
    <w:rsid w:val="4378AA34"/>
    <w:rsid w:val="438D175B"/>
    <w:rsid w:val="43D45138"/>
    <w:rsid w:val="43FBFCCC"/>
    <w:rsid w:val="4420A199"/>
    <w:rsid w:val="442F9D28"/>
    <w:rsid w:val="4463DDC4"/>
    <w:rsid w:val="44981720"/>
    <w:rsid w:val="452BD616"/>
    <w:rsid w:val="45BCD110"/>
    <w:rsid w:val="45CB822A"/>
    <w:rsid w:val="45FC510C"/>
    <w:rsid w:val="46849A1A"/>
    <w:rsid w:val="4749EFBD"/>
    <w:rsid w:val="47667B6A"/>
    <w:rsid w:val="4786C1EB"/>
    <w:rsid w:val="478B1575"/>
    <w:rsid w:val="4879601F"/>
    <w:rsid w:val="491853E9"/>
    <w:rsid w:val="493609CF"/>
    <w:rsid w:val="49381448"/>
    <w:rsid w:val="49425B85"/>
    <w:rsid w:val="496003FB"/>
    <w:rsid w:val="4A190C0A"/>
    <w:rsid w:val="4A5659E9"/>
    <w:rsid w:val="4AACB30A"/>
    <w:rsid w:val="4B462B8E"/>
    <w:rsid w:val="4BF48171"/>
    <w:rsid w:val="4C240607"/>
    <w:rsid w:val="4C6C71F7"/>
    <w:rsid w:val="4CB34843"/>
    <w:rsid w:val="4CBA871A"/>
    <w:rsid w:val="4CC24080"/>
    <w:rsid w:val="4CE7854F"/>
    <w:rsid w:val="4D967490"/>
    <w:rsid w:val="4E3C647D"/>
    <w:rsid w:val="4E8F5848"/>
    <w:rsid w:val="4F0F66A7"/>
    <w:rsid w:val="4F211111"/>
    <w:rsid w:val="502EB17A"/>
    <w:rsid w:val="50910E91"/>
    <w:rsid w:val="5095538F"/>
    <w:rsid w:val="50A837B1"/>
    <w:rsid w:val="51CF5F97"/>
    <w:rsid w:val="51F5D375"/>
    <w:rsid w:val="52432DBF"/>
    <w:rsid w:val="524723EB"/>
    <w:rsid w:val="52BC8312"/>
    <w:rsid w:val="52BDEA29"/>
    <w:rsid w:val="542AD3B7"/>
    <w:rsid w:val="54434748"/>
    <w:rsid w:val="545E4AF2"/>
    <w:rsid w:val="56C5CF8F"/>
    <w:rsid w:val="579AB013"/>
    <w:rsid w:val="57C2DAC8"/>
    <w:rsid w:val="57FFBB31"/>
    <w:rsid w:val="588002EA"/>
    <w:rsid w:val="58812CD7"/>
    <w:rsid w:val="58C541AC"/>
    <w:rsid w:val="59A6FAF2"/>
    <w:rsid w:val="59D602D0"/>
    <w:rsid w:val="5A3A0F9B"/>
    <w:rsid w:val="5A4FAA38"/>
    <w:rsid w:val="5B38E95C"/>
    <w:rsid w:val="5BF6CB22"/>
    <w:rsid w:val="5C10EE7E"/>
    <w:rsid w:val="5C4C8B5D"/>
    <w:rsid w:val="5D82B14D"/>
    <w:rsid w:val="5DFF5297"/>
    <w:rsid w:val="5F65A0BA"/>
    <w:rsid w:val="60142252"/>
    <w:rsid w:val="6033EBE3"/>
    <w:rsid w:val="60B71E11"/>
    <w:rsid w:val="61024A4E"/>
    <w:rsid w:val="61EFB6DA"/>
    <w:rsid w:val="62D41A72"/>
    <w:rsid w:val="62FCA8B5"/>
    <w:rsid w:val="6331293D"/>
    <w:rsid w:val="643857D3"/>
    <w:rsid w:val="649EA544"/>
    <w:rsid w:val="64F94AF6"/>
    <w:rsid w:val="653F39BF"/>
    <w:rsid w:val="665057E6"/>
    <w:rsid w:val="66626D6A"/>
    <w:rsid w:val="676994FA"/>
    <w:rsid w:val="6773E0DD"/>
    <w:rsid w:val="6861FE67"/>
    <w:rsid w:val="6869616B"/>
    <w:rsid w:val="6884CD85"/>
    <w:rsid w:val="68CB3C9E"/>
    <w:rsid w:val="693890B3"/>
    <w:rsid w:val="699A5428"/>
    <w:rsid w:val="6A32CC3B"/>
    <w:rsid w:val="6ADC09D7"/>
    <w:rsid w:val="6AF469A8"/>
    <w:rsid w:val="6B732592"/>
    <w:rsid w:val="6BD0D025"/>
    <w:rsid w:val="6BF569C8"/>
    <w:rsid w:val="6C9133ED"/>
    <w:rsid w:val="6CC088DD"/>
    <w:rsid w:val="6D1043F0"/>
    <w:rsid w:val="6E313042"/>
    <w:rsid w:val="6E556F89"/>
    <w:rsid w:val="6F841426"/>
    <w:rsid w:val="7001292D"/>
    <w:rsid w:val="700DCC68"/>
    <w:rsid w:val="70B1B739"/>
    <w:rsid w:val="70C54302"/>
    <w:rsid w:val="71B3E289"/>
    <w:rsid w:val="71BBF1B9"/>
    <w:rsid w:val="72A22F61"/>
    <w:rsid w:val="73707C51"/>
    <w:rsid w:val="74541618"/>
    <w:rsid w:val="74EFF335"/>
    <w:rsid w:val="75E81137"/>
    <w:rsid w:val="7658DB74"/>
    <w:rsid w:val="768B9F11"/>
    <w:rsid w:val="781AA096"/>
    <w:rsid w:val="78C7F5F5"/>
    <w:rsid w:val="7940DADF"/>
    <w:rsid w:val="7996EFA8"/>
    <w:rsid w:val="79A2A9E9"/>
    <w:rsid w:val="79AA540F"/>
    <w:rsid w:val="79B84C43"/>
    <w:rsid w:val="79EF4883"/>
    <w:rsid w:val="79F0062E"/>
    <w:rsid w:val="79F5B234"/>
    <w:rsid w:val="7A501D5D"/>
    <w:rsid w:val="7A854CAC"/>
    <w:rsid w:val="7AE91D68"/>
    <w:rsid w:val="7B09DF2B"/>
    <w:rsid w:val="7B41B9E2"/>
    <w:rsid w:val="7B69D972"/>
    <w:rsid w:val="7C0CDFB5"/>
    <w:rsid w:val="7C5C3DF7"/>
    <w:rsid w:val="7CC1F7C9"/>
    <w:rsid w:val="7DEEDFF2"/>
    <w:rsid w:val="7E557332"/>
    <w:rsid w:val="7ECE55EF"/>
    <w:rsid w:val="7ED9DE0C"/>
    <w:rsid w:val="7EE25F16"/>
    <w:rsid w:val="7EEEFD95"/>
    <w:rsid w:val="7F149B5A"/>
    <w:rsid w:val="7F36A25E"/>
    <w:rsid w:val="7F6B4602"/>
    <w:rsid w:val="7FDE1B7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7149650"/>
  <w15:chartTrackingRefBased/>
  <w15:docId w15:val="{1C3D5E36-35F7-43E6-8FB0-790C37514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color w:val="000000" w:themeColor="text1"/>
        <w:sz w:val="24"/>
        <w:szCs w:val="24"/>
        <w:lang w:val="es-E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5" w:unhideWhenUsed="1" w:qFormat="1"/>
    <w:lsdException w:name="heading 6" w:semiHidden="1" w:uiPriority="9" w:qFormat="1"/>
    <w:lsdException w:name="heading 7" w:semiHidden="1" w:uiPriority="5" w:qFormat="1"/>
    <w:lsdException w:name="heading 8" w:semiHidden="1" w:uiPriority="5" w:qFormat="1"/>
    <w:lsdException w:name="heading 9" w:semiHidden="1" w:uiPriority="5"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4"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25C8"/>
  </w:style>
  <w:style w:type="paragraph" w:styleId="Ttulo1">
    <w:name w:val="heading 1"/>
    <w:basedOn w:val="Normal"/>
    <w:next w:val="Normal"/>
    <w:link w:val="Ttulo1Car"/>
    <w:uiPriority w:val="5"/>
    <w:qFormat/>
    <w:pPr>
      <w:keepNext/>
      <w:keepLines/>
      <w:ind w:firstLine="0"/>
      <w:jc w:val="center"/>
      <w:outlineLvl w:val="0"/>
    </w:pPr>
    <w:rPr>
      <w:rFonts w:asciiTheme="majorHAnsi" w:eastAsiaTheme="majorEastAsia" w:hAnsiTheme="majorHAnsi" w:cstheme="majorBidi"/>
      <w:b/>
      <w:bCs/>
    </w:rPr>
  </w:style>
  <w:style w:type="paragraph" w:styleId="Ttulo2">
    <w:name w:val="heading 2"/>
    <w:basedOn w:val="Normal"/>
    <w:next w:val="Normal"/>
    <w:link w:val="Ttulo2Car"/>
    <w:uiPriority w:val="5"/>
    <w:qFormat/>
    <w:pPr>
      <w:keepNext/>
      <w:keepLines/>
      <w:ind w:firstLine="0"/>
      <w:outlineLvl w:val="1"/>
    </w:pPr>
    <w:rPr>
      <w:rFonts w:asciiTheme="majorHAnsi" w:eastAsiaTheme="majorEastAsia" w:hAnsiTheme="majorHAnsi" w:cstheme="majorBidi"/>
      <w:b/>
      <w:bCs/>
    </w:rPr>
  </w:style>
  <w:style w:type="paragraph" w:styleId="Ttulo3">
    <w:name w:val="heading 3"/>
    <w:basedOn w:val="Normal"/>
    <w:next w:val="Normal"/>
    <w:link w:val="Ttulo3Car"/>
    <w:uiPriority w:val="5"/>
    <w:qFormat/>
    <w:pPr>
      <w:keepNext/>
      <w:keepLines/>
      <w:outlineLvl w:val="2"/>
    </w:pPr>
    <w:rPr>
      <w:rFonts w:asciiTheme="majorHAnsi" w:eastAsiaTheme="majorEastAsia" w:hAnsiTheme="majorHAnsi" w:cstheme="majorBidi"/>
      <w:b/>
      <w:bCs/>
    </w:rPr>
  </w:style>
  <w:style w:type="paragraph" w:styleId="Ttulo4">
    <w:name w:val="heading 4"/>
    <w:basedOn w:val="Normal"/>
    <w:next w:val="Normal"/>
    <w:link w:val="Ttulo4Car"/>
    <w:uiPriority w:val="5"/>
    <w:qFormat/>
    <w:pPr>
      <w:keepNext/>
      <w:keepLines/>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5"/>
    <w:qFormat/>
    <w:pPr>
      <w:keepNext/>
      <w:keepLines/>
      <w:outlineLvl w:val="4"/>
    </w:pPr>
    <w:rPr>
      <w:rFonts w:asciiTheme="majorHAnsi" w:eastAsiaTheme="majorEastAsia" w:hAnsiTheme="majorHAnsi" w:cstheme="majorBidi"/>
      <w:i/>
      <w:iCs/>
    </w:rPr>
  </w:style>
  <w:style w:type="paragraph" w:styleId="Ttulo6">
    <w:name w:val="heading 6"/>
    <w:basedOn w:val="Normal"/>
    <w:next w:val="Normal"/>
    <w:link w:val="Ttulo6Car"/>
    <w:uiPriority w:val="5"/>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deseccin">
    <w:name w:val="Título de sección"/>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qFormat/>
    <w:pPr>
      <w:spacing w:line="240" w:lineRule="auto"/>
      <w:ind w:firstLine="0"/>
    </w:pPr>
  </w:style>
  <w:style w:type="character" w:customStyle="1" w:styleId="EncabezadoCar">
    <w:name w:val="Encabezado Car"/>
    <w:basedOn w:val="Fuentedeprrafopredeter"/>
    <w:link w:val="Encabezado"/>
    <w:uiPriority w:val="99"/>
    <w:rsid w:val="00DB2E59"/>
  </w:style>
  <w:style w:type="character" w:styleId="Textodelmarcadordeposicin">
    <w:name w:val="Placeholder Text"/>
    <w:basedOn w:val="Fuentedeprrafopredeter"/>
    <w:uiPriority w:val="99"/>
    <w:semiHidden/>
    <w:rsid w:val="00EB69D3"/>
    <w:rPr>
      <w:color w:val="000000" w:themeColor="text1"/>
    </w:rPr>
  </w:style>
  <w:style w:type="paragraph" w:styleId="Sinespaciado">
    <w:name w:val="No Spacing"/>
    <w:aliases w:val="Sin espaciado;Sin sangría"/>
    <w:uiPriority w:val="3"/>
    <w:qFormat/>
    <w:pPr>
      <w:ind w:firstLine="0"/>
    </w:pPr>
  </w:style>
  <w:style w:type="character" w:customStyle="1" w:styleId="Ttulo1Car">
    <w:name w:val="Título 1 Car"/>
    <w:basedOn w:val="Fuentedeprrafopredeter"/>
    <w:link w:val="Ttulo1"/>
    <w:uiPriority w:val="5"/>
    <w:rsid w:val="00DB2E59"/>
    <w:rPr>
      <w:rFonts w:asciiTheme="majorHAnsi" w:eastAsiaTheme="majorEastAsia" w:hAnsiTheme="majorHAnsi" w:cstheme="majorBidi"/>
      <w:b/>
      <w:bCs/>
    </w:rPr>
  </w:style>
  <w:style w:type="character" w:customStyle="1" w:styleId="Ttulo2Car">
    <w:name w:val="Título 2 Car"/>
    <w:basedOn w:val="Fuentedeprrafopredeter"/>
    <w:link w:val="Ttulo2"/>
    <w:uiPriority w:val="5"/>
    <w:rsid w:val="00DB2E59"/>
    <w:rPr>
      <w:rFonts w:asciiTheme="majorHAnsi" w:eastAsiaTheme="majorEastAsia" w:hAnsiTheme="majorHAnsi" w:cstheme="majorBidi"/>
      <w:b/>
      <w:bCs/>
    </w:rPr>
  </w:style>
  <w:style w:type="paragraph" w:styleId="Ttulo">
    <w:name w:val="Title"/>
    <w:basedOn w:val="Normal"/>
    <w:next w:val="Normal"/>
    <w:link w:val="TtuloCar"/>
    <w:uiPriority w:val="1"/>
    <w:qFormat/>
    <w:pPr>
      <w:spacing w:before="2400"/>
      <w:ind w:firstLine="0"/>
      <w:contextualSpacing/>
      <w:jc w:val="center"/>
    </w:pPr>
    <w:rPr>
      <w:rFonts w:asciiTheme="majorHAnsi" w:eastAsiaTheme="majorEastAsia" w:hAnsiTheme="majorHAnsi" w:cstheme="majorBidi"/>
    </w:rPr>
  </w:style>
  <w:style w:type="character" w:customStyle="1" w:styleId="TtuloCar">
    <w:name w:val="Título Car"/>
    <w:basedOn w:val="Fuentedeprrafopredeter"/>
    <w:link w:val="Ttulo"/>
    <w:uiPriority w:val="1"/>
    <w:rPr>
      <w:rFonts w:asciiTheme="majorHAnsi" w:eastAsiaTheme="majorEastAsia" w:hAnsiTheme="majorHAnsi" w:cstheme="majorBidi"/>
    </w:rPr>
  </w:style>
  <w:style w:type="character" w:styleId="nfasis">
    <w:name w:val="Emphasis"/>
    <w:basedOn w:val="Fuentedeprrafopredeter"/>
    <w:uiPriority w:val="4"/>
    <w:qFormat/>
    <w:rPr>
      <w:i/>
      <w:iCs/>
    </w:rPr>
  </w:style>
  <w:style w:type="character" w:customStyle="1" w:styleId="Ttulo3Car">
    <w:name w:val="Título 3 Car"/>
    <w:basedOn w:val="Fuentedeprrafopredeter"/>
    <w:link w:val="Ttulo3"/>
    <w:uiPriority w:val="5"/>
    <w:rsid w:val="00DB2E59"/>
    <w:rPr>
      <w:rFonts w:asciiTheme="majorHAnsi" w:eastAsiaTheme="majorEastAsia" w:hAnsiTheme="majorHAnsi" w:cstheme="majorBidi"/>
      <w:b/>
      <w:bCs/>
    </w:rPr>
  </w:style>
  <w:style w:type="character" w:customStyle="1" w:styleId="Ttulo4Car">
    <w:name w:val="Título 4 Car"/>
    <w:basedOn w:val="Fuentedeprrafopredeter"/>
    <w:link w:val="Ttulo4"/>
    <w:uiPriority w:val="5"/>
    <w:rsid w:val="00DB2E59"/>
    <w:rPr>
      <w:rFonts w:asciiTheme="majorHAnsi" w:eastAsiaTheme="majorEastAsia" w:hAnsiTheme="majorHAnsi" w:cstheme="majorBidi"/>
      <w:b/>
      <w:bCs/>
      <w:i/>
      <w:iCs/>
    </w:rPr>
  </w:style>
  <w:style w:type="character" w:customStyle="1" w:styleId="Ttulo5Car">
    <w:name w:val="Título 5 Car"/>
    <w:basedOn w:val="Fuentedeprrafopredeter"/>
    <w:link w:val="Ttulo5"/>
    <w:uiPriority w:val="5"/>
    <w:rsid w:val="00DB2E59"/>
    <w:rPr>
      <w:rFonts w:asciiTheme="majorHAnsi" w:eastAsiaTheme="majorEastAsia" w:hAnsiTheme="majorHAnsi" w:cstheme="majorBidi"/>
      <w:i/>
      <w:iCs/>
    </w:rPr>
  </w:style>
  <w:style w:type="paragraph" w:styleId="Textodeglobo">
    <w:name w:val="Balloon Text"/>
    <w:basedOn w:val="Normal"/>
    <w:link w:val="TextodegloboCar"/>
    <w:uiPriority w:val="99"/>
    <w:semiHidden/>
    <w:unhideWhenUsed/>
    <w:rsid w:val="00EB69D3"/>
    <w:pPr>
      <w:spacing w:line="240" w:lineRule="auto"/>
      <w:ind w:firstLine="0"/>
    </w:pPr>
    <w:rPr>
      <w:rFonts w:ascii="Segoe UI" w:hAnsi="Segoe UI" w:cs="Segoe UI"/>
      <w:sz w:val="22"/>
      <w:szCs w:val="18"/>
    </w:rPr>
  </w:style>
  <w:style w:type="character" w:customStyle="1" w:styleId="TextodegloboCar">
    <w:name w:val="Texto de globo Car"/>
    <w:basedOn w:val="Fuentedeprrafopredeter"/>
    <w:link w:val="Textodeglobo"/>
    <w:uiPriority w:val="99"/>
    <w:semiHidden/>
    <w:rsid w:val="00EB69D3"/>
    <w:rPr>
      <w:rFonts w:ascii="Segoe UI" w:hAnsi="Segoe UI" w:cs="Segoe UI"/>
      <w:sz w:val="22"/>
      <w:szCs w:val="18"/>
    </w:rPr>
  </w:style>
  <w:style w:type="paragraph" w:styleId="Bibliografa">
    <w:name w:val="Bibliography"/>
    <w:basedOn w:val="Normal"/>
    <w:next w:val="Normal"/>
    <w:uiPriority w:val="6"/>
    <w:unhideWhenUsed/>
    <w:qFormat/>
    <w:pPr>
      <w:ind w:left="720" w:hanging="720"/>
    </w:pPr>
  </w:style>
  <w:style w:type="paragraph" w:styleId="Textodebloque">
    <w:name w:val="Block Text"/>
    <w:basedOn w:val="Normal"/>
    <w:uiPriority w:val="99"/>
    <w:semiHidden/>
    <w:unhideWhenUsed/>
    <w:rsid w:val="003F7CBD"/>
    <w:pPr>
      <w:pBdr>
        <w:top w:val="single" w:sz="2" w:space="10" w:color="000000" w:themeColor="text2" w:shadow="1"/>
        <w:left w:val="single" w:sz="2" w:space="10" w:color="000000" w:themeColor="text2" w:shadow="1"/>
        <w:bottom w:val="single" w:sz="2" w:space="10" w:color="000000" w:themeColor="text2" w:shadow="1"/>
        <w:right w:val="single" w:sz="2" w:space="10" w:color="000000" w:themeColor="text2" w:shadow="1"/>
      </w:pBdr>
      <w:ind w:left="1152" w:right="1152" w:firstLine="0"/>
    </w:pPr>
    <w:rPr>
      <w:i/>
      <w:iCs/>
      <w:color w:val="000000" w:themeColor="text2"/>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uiPriority w:val="99"/>
    <w:semiHidden/>
    <w:unhideWhenUsed/>
    <w:pPr>
      <w:spacing w:after="120"/>
      <w:ind w:firstLine="0"/>
    </w:pPr>
  </w:style>
  <w:style w:type="character" w:customStyle="1" w:styleId="Textoindependiente2Car">
    <w:name w:val="Texto independiente 2 Car"/>
    <w:basedOn w:val="Fuentedeprrafopredeter"/>
    <w:link w:val="Textoindependiente2"/>
    <w:uiPriority w:val="99"/>
    <w:semiHidden/>
    <w:rPr>
      <w:kern w:val="24"/>
    </w:rPr>
  </w:style>
  <w:style w:type="paragraph" w:styleId="Textoindependiente3">
    <w:name w:val="Body Text 3"/>
    <w:basedOn w:val="Normal"/>
    <w:link w:val="Textoindependiente3Car"/>
    <w:uiPriority w:val="99"/>
    <w:semiHidden/>
    <w:unhideWhenUsed/>
    <w:rsid w:val="00EB69D3"/>
    <w:pPr>
      <w:spacing w:after="120"/>
      <w:ind w:firstLine="0"/>
    </w:pPr>
    <w:rPr>
      <w:sz w:val="22"/>
      <w:szCs w:val="16"/>
    </w:rPr>
  </w:style>
  <w:style w:type="character" w:customStyle="1" w:styleId="Textoindependiente3Car">
    <w:name w:val="Texto independiente 3 Car"/>
    <w:basedOn w:val="Fuentedeprrafopredeter"/>
    <w:link w:val="Textoindependiente3"/>
    <w:uiPriority w:val="99"/>
    <w:semiHidden/>
    <w:rsid w:val="00EB69D3"/>
    <w:rPr>
      <w:sz w:val="22"/>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rsid w:val="00EB69D3"/>
    <w:pPr>
      <w:spacing w:after="120"/>
      <w:ind w:left="360" w:firstLine="0"/>
    </w:pPr>
    <w:rPr>
      <w:sz w:val="22"/>
      <w:szCs w:val="16"/>
    </w:rPr>
  </w:style>
  <w:style w:type="character" w:customStyle="1" w:styleId="Sangra3detindependienteCar">
    <w:name w:val="Sangría 3 de t. independiente Car"/>
    <w:basedOn w:val="Fuentedeprrafopredeter"/>
    <w:link w:val="Sangra3detindependiente"/>
    <w:uiPriority w:val="99"/>
    <w:semiHidden/>
    <w:rsid w:val="00EB69D3"/>
    <w:rPr>
      <w:sz w:val="22"/>
      <w:szCs w:val="16"/>
    </w:rPr>
  </w:style>
  <w:style w:type="paragraph" w:styleId="Descripcin">
    <w:name w:val="caption"/>
    <w:basedOn w:val="Normal"/>
    <w:next w:val="Normal"/>
    <w:uiPriority w:val="35"/>
    <w:semiHidden/>
    <w:unhideWhenUsed/>
    <w:qFormat/>
    <w:rsid w:val="00EB69D3"/>
    <w:pPr>
      <w:spacing w:after="200" w:line="240" w:lineRule="auto"/>
      <w:ind w:firstLine="0"/>
    </w:pPr>
    <w:rPr>
      <w:i/>
      <w:iCs/>
      <w:color w:val="000000" w:themeColor="text2"/>
      <w:sz w:val="22"/>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rsid w:val="00EB69D3"/>
    <w:pPr>
      <w:spacing w:line="240" w:lineRule="auto"/>
      <w:ind w:firstLine="0"/>
    </w:pPr>
    <w:rPr>
      <w:sz w:val="22"/>
      <w:szCs w:val="20"/>
    </w:rPr>
  </w:style>
  <w:style w:type="character" w:customStyle="1" w:styleId="TextocomentarioCar">
    <w:name w:val="Texto comentario Car"/>
    <w:basedOn w:val="Fuentedeprrafopredeter"/>
    <w:link w:val="Textocomentario"/>
    <w:uiPriority w:val="99"/>
    <w:semiHidden/>
    <w:rsid w:val="00EB69D3"/>
    <w:rPr>
      <w:sz w:val="22"/>
      <w:szCs w:val="20"/>
    </w:rPr>
  </w:style>
  <w:style w:type="paragraph" w:styleId="Asuntodelcomentario">
    <w:name w:val="annotation subject"/>
    <w:basedOn w:val="Textocomentario"/>
    <w:next w:val="Textocomentario"/>
    <w:link w:val="AsuntodelcomentarioCar"/>
    <w:uiPriority w:val="99"/>
    <w:semiHidden/>
    <w:unhideWhenUsed/>
    <w:rsid w:val="00EB69D3"/>
    <w:rPr>
      <w:b/>
      <w:bCs/>
    </w:rPr>
  </w:style>
  <w:style w:type="character" w:customStyle="1" w:styleId="AsuntodelcomentarioCar">
    <w:name w:val="Asunto del comentario Car"/>
    <w:basedOn w:val="TextocomentarioCar"/>
    <w:link w:val="Asuntodelcomentario"/>
    <w:uiPriority w:val="99"/>
    <w:semiHidden/>
    <w:rsid w:val="00EB69D3"/>
    <w:rPr>
      <w:b/>
      <w:bCs/>
      <w:sz w:val="22"/>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rsid w:val="00EB69D3"/>
    <w:pPr>
      <w:spacing w:line="240" w:lineRule="auto"/>
      <w:ind w:firstLine="0"/>
    </w:pPr>
    <w:rPr>
      <w:rFonts w:ascii="Segoe UI" w:hAnsi="Segoe UI" w:cs="Segoe UI"/>
      <w:sz w:val="22"/>
      <w:szCs w:val="16"/>
    </w:rPr>
  </w:style>
  <w:style w:type="character" w:customStyle="1" w:styleId="MapadeldocumentoCar">
    <w:name w:val="Mapa del documento Car"/>
    <w:basedOn w:val="Fuentedeprrafopredeter"/>
    <w:link w:val="Mapadeldocumento"/>
    <w:uiPriority w:val="99"/>
    <w:semiHidden/>
    <w:rsid w:val="00EB69D3"/>
    <w:rPr>
      <w:rFonts w:ascii="Segoe UI" w:hAnsi="Segoe UI" w:cs="Segoe UI"/>
      <w:sz w:val="22"/>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semiHidden/>
    <w:unhideWhenUsed/>
    <w:rsid w:val="00EB69D3"/>
    <w:pPr>
      <w:spacing w:line="240" w:lineRule="auto"/>
    </w:pPr>
    <w:rPr>
      <w:sz w:val="22"/>
      <w:szCs w:val="20"/>
    </w:rPr>
  </w:style>
  <w:style w:type="character" w:customStyle="1" w:styleId="TextonotapieCar">
    <w:name w:val="Texto nota pie Car"/>
    <w:basedOn w:val="Fuentedeprrafopredeter"/>
    <w:link w:val="Textonotapie"/>
    <w:uiPriority w:val="99"/>
    <w:semiHidden/>
    <w:rsid w:val="00EB69D3"/>
    <w:rPr>
      <w:sz w:val="22"/>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rsid w:val="00EB69D3"/>
    <w:pPr>
      <w:spacing w:line="240" w:lineRule="auto"/>
      <w:ind w:firstLine="0"/>
    </w:pPr>
    <w:rPr>
      <w:rFonts w:asciiTheme="majorHAnsi" w:eastAsiaTheme="majorEastAsia" w:hAnsiTheme="majorHAnsi" w:cstheme="majorBidi"/>
      <w:sz w:val="22"/>
      <w:szCs w:val="20"/>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5"/>
    <w:semiHidden/>
    <w:rsid w:val="00336906"/>
    <w:rPr>
      <w:rFonts w:asciiTheme="majorHAnsi" w:eastAsiaTheme="majorEastAsia" w:hAnsiTheme="majorHAnsi" w:cstheme="majorBidi"/>
      <w:color w:val="6E6E6E" w:themeColor="accent1" w:themeShade="7F"/>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rsid w:val="00EB69D3"/>
    <w:pPr>
      <w:spacing w:line="240" w:lineRule="auto"/>
      <w:ind w:firstLine="0"/>
    </w:pPr>
    <w:rPr>
      <w:rFonts w:ascii="Consolas" w:hAnsi="Consolas" w:cs="Consolas"/>
      <w:sz w:val="22"/>
      <w:szCs w:val="20"/>
    </w:rPr>
  </w:style>
  <w:style w:type="character" w:customStyle="1" w:styleId="HTMLconformatoprevioCar">
    <w:name w:val="HTML con formato previo Car"/>
    <w:basedOn w:val="Fuentedeprrafopredeter"/>
    <w:link w:val="HTMLconformatoprevio"/>
    <w:uiPriority w:val="99"/>
    <w:semiHidden/>
    <w:rsid w:val="00EB69D3"/>
    <w:rPr>
      <w:rFonts w:ascii="Consolas" w:hAnsi="Consolas" w:cs="Consolas"/>
      <w:sz w:val="22"/>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rsid w:val="00EB69D3"/>
    <w:pPr>
      <w:pBdr>
        <w:top w:val="single" w:sz="4" w:space="10" w:color="6E6E6E" w:themeColor="accent1" w:themeShade="80"/>
        <w:bottom w:val="single" w:sz="4" w:space="10" w:color="6E6E6E" w:themeColor="accent1" w:themeShade="80"/>
      </w:pBdr>
      <w:spacing w:before="360" w:after="360"/>
      <w:ind w:left="864" w:right="864" w:firstLine="0"/>
      <w:jc w:val="center"/>
    </w:pPr>
    <w:rPr>
      <w:i/>
      <w:iCs/>
      <w:color w:val="6E6E6E" w:themeColor="accent1" w:themeShade="80"/>
    </w:rPr>
  </w:style>
  <w:style w:type="character" w:customStyle="1" w:styleId="CitadestacadaCar">
    <w:name w:val="Cita destacada Car"/>
    <w:basedOn w:val="Fuentedeprrafopredeter"/>
    <w:link w:val="Citadestacada"/>
    <w:uiPriority w:val="30"/>
    <w:semiHidden/>
    <w:rsid w:val="00EB69D3"/>
    <w:rPr>
      <w:i/>
      <w:iCs/>
      <w:color w:val="6E6E6E" w:themeColor="accent1" w:themeShade="80"/>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8"/>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8"/>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rsid w:val="00EB69D3"/>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TextomacroCar">
    <w:name w:val="Texto macro Car"/>
    <w:basedOn w:val="Fuentedeprrafopredeter"/>
    <w:link w:val="Textomacro"/>
    <w:uiPriority w:val="99"/>
    <w:semiHidden/>
    <w:rsid w:val="00EB69D3"/>
    <w:rPr>
      <w:rFonts w:ascii="Consolas" w:hAnsi="Consolas" w:cs="Consolas"/>
      <w:kern w:val="24"/>
      <w:sz w:val="22"/>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rsid w:val="00EB69D3"/>
    <w:pPr>
      <w:spacing w:line="240" w:lineRule="auto"/>
      <w:ind w:firstLine="0"/>
    </w:pPr>
    <w:rPr>
      <w:rFonts w:ascii="Consolas" w:hAnsi="Consolas" w:cs="Consolas"/>
      <w:sz w:val="22"/>
      <w:szCs w:val="21"/>
    </w:rPr>
  </w:style>
  <w:style w:type="character" w:customStyle="1" w:styleId="TextosinformatoCar">
    <w:name w:val="Texto sin formato Car"/>
    <w:basedOn w:val="Fuentedeprrafopredeter"/>
    <w:link w:val="Textosinformato"/>
    <w:uiPriority w:val="99"/>
    <w:semiHidden/>
    <w:rsid w:val="00EB69D3"/>
    <w:rPr>
      <w:rFonts w:ascii="Consolas" w:hAnsi="Consolas" w:cs="Consolas"/>
      <w:sz w:val="22"/>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tulo21">
    <w:name w:val="Título 21"/>
    <w:basedOn w:val="Normal"/>
    <w:uiPriority w:val="1"/>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semiHidden/>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semiHidden/>
    <w:unhideWhenUsed/>
    <w:pPr>
      <w:spacing w:after="100"/>
      <w:ind w:left="720" w:firstLine="0"/>
    </w:pPr>
  </w:style>
  <w:style w:type="paragraph" w:styleId="TDC5">
    <w:name w:val="toc 5"/>
    <w:basedOn w:val="Normal"/>
    <w:next w:val="Normal"/>
    <w:autoRedefine/>
    <w:uiPriority w:val="39"/>
    <w:semiHidden/>
    <w:unhideWhenUsed/>
    <w:pPr>
      <w:spacing w:after="100"/>
      <w:ind w:left="960" w:firstLine="0"/>
    </w:pPr>
  </w:style>
  <w:style w:type="paragraph" w:styleId="TDC6">
    <w:name w:val="toc 6"/>
    <w:basedOn w:val="Normal"/>
    <w:next w:val="Normal"/>
    <w:autoRedefine/>
    <w:uiPriority w:val="39"/>
    <w:semiHidden/>
    <w:unhideWhenUsed/>
    <w:pPr>
      <w:spacing w:after="100"/>
      <w:ind w:left="1200" w:firstLine="0"/>
    </w:pPr>
  </w:style>
  <w:style w:type="paragraph" w:styleId="TDC7">
    <w:name w:val="toc 7"/>
    <w:basedOn w:val="Normal"/>
    <w:next w:val="Normal"/>
    <w:autoRedefine/>
    <w:uiPriority w:val="39"/>
    <w:semiHidden/>
    <w:unhideWhenUsed/>
    <w:pPr>
      <w:spacing w:after="100"/>
      <w:ind w:left="1440" w:firstLine="0"/>
    </w:pPr>
  </w:style>
  <w:style w:type="paragraph" w:styleId="TDC8">
    <w:name w:val="toc 8"/>
    <w:basedOn w:val="Normal"/>
    <w:next w:val="Normal"/>
    <w:autoRedefine/>
    <w:uiPriority w:val="39"/>
    <w:semiHidden/>
    <w:unhideWhenUsed/>
    <w:pPr>
      <w:spacing w:after="100"/>
      <w:ind w:left="1680" w:firstLine="0"/>
    </w:pPr>
  </w:style>
  <w:style w:type="paragraph" w:styleId="TDC9">
    <w:name w:val="toc 9"/>
    <w:basedOn w:val="Normal"/>
    <w:next w:val="Normal"/>
    <w:autoRedefine/>
    <w:uiPriority w:val="39"/>
    <w:semiHidden/>
    <w:unhideWhenUsed/>
    <w:pPr>
      <w:spacing w:after="100"/>
      <w:ind w:left="1920" w:firstLine="0"/>
    </w:pPr>
  </w:style>
  <w:style w:type="character" w:styleId="Refdenotaalfinal">
    <w:name w:val="endnote reference"/>
    <w:basedOn w:val="Fuentedeprrafopredeter"/>
    <w:uiPriority w:val="99"/>
    <w:semiHidden/>
    <w:unhideWhenUsed/>
    <w:rPr>
      <w:vertAlign w:val="superscript"/>
    </w:rPr>
  </w:style>
  <w:style w:type="character" w:styleId="Refdenotaalpie">
    <w:name w:val="footnote reference"/>
    <w:basedOn w:val="Fuentedeprrafopredeter"/>
    <w:uiPriority w:val="99"/>
    <w:qFormat/>
    <w:rPr>
      <w:vertAlign w:val="superscript"/>
    </w:rPr>
  </w:style>
  <w:style w:type="table" w:customStyle="1" w:styleId="InformeAPA">
    <w:name w:val="Informe APA"/>
    <w:basedOn w:val="Tablanormal"/>
    <w:uiPriority w:val="99"/>
    <w:rsid w:val="003F7CBD"/>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ailustracin">
    <w:name w:val="Tabla/ilustración"/>
    <w:basedOn w:val="Normal"/>
    <w:uiPriority w:val="7"/>
    <w:qFormat/>
    <w:pPr>
      <w:spacing w:before="240"/>
      <w:ind w:firstLine="0"/>
      <w:contextualSpacing/>
    </w:pPr>
  </w:style>
  <w:style w:type="paragraph" w:styleId="Piedepgina">
    <w:name w:val="footer"/>
    <w:basedOn w:val="Normal"/>
    <w:link w:val="PiedepginaCar"/>
    <w:uiPriority w:val="99"/>
    <w:qFormat/>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DB2E59"/>
  </w:style>
  <w:style w:type="character" w:styleId="Refdecomentario">
    <w:name w:val="annotation reference"/>
    <w:basedOn w:val="Fuentedeprrafopredeter"/>
    <w:uiPriority w:val="99"/>
    <w:semiHidden/>
    <w:unhideWhenUsed/>
    <w:rsid w:val="00EB69D3"/>
    <w:rPr>
      <w:sz w:val="22"/>
      <w:szCs w:val="16"/>
    </w:rPr>
  </w:style>
  <w:style w:type="paragraph" w:styleId="Textonotaalfinal">
    <w:name w:val="endnote text"/>
    <w:basedOn w:val="Normal"/>
    <w:link w:val="TextonotaalfinalCar"/>
    <w:uiPriority w:val="99"/>
    <w:semiHidden/>
    <w:unhideWhenUsed/>
    <w:qFormat/>
    <w:rsid w:val="00EB69D3"/>
    <w:pPr>
      <w:spacing w:line="240" w:lineRule="auto"/>
    </w:pPr>
    <w:rPr>
      <w:sz w:val="22"/>
      <w:szCs w:val="20"/>
    </w:rPr>
  </w:style>
  <w:style w:type="character" w:customStyle="1" w:styleId="TextonotaalfinalCar">
    <w:name w:val="Texto nota al final Car"/>
    <w:basedOn w:val="Fuentedeprrafopredeter"/>
    <w:link w:val="Textonotaalfinal"/>
    <w:uiPriority w:val="99"/>
    <w:semiHidden/>
    <w:rsid w:val="00EB69D3"/>
    <w:rPr>
      <w:sz w:val="22"/>
      <w:szCs w:val="20"/>
    </w:rPr>
  </w:style>
  <w:style w:type="character" w:styleId="CdigoHTML">
    <w:name w:val="HTML Code"/>
    <w:basedOn w:val="Fuentedeprrafopredeter"/>
    <w:uiPriority w:val="99"/>
    <w:semiHidden/>
    <w:unhideWhenUsed/>
    <w:rsid w:val="00EB69D3"/>
    <w:rPr>
      <w:rFonts w:ascii="Consolas" w:hAnsi="Consolas"/>
      <w:sz w:val="22"/>
      <w:szCs w:val="20"/>
    </w:rPr>
  </w:style>
  <w:style w:type="character" w:styleId="TecladoHTML">
    <w:name w:val="HTML Keyboard"/>
    <w:basedOn w:val="Fuentedeprrafopredeter"/>
    <w:uiPriority w:val="99"/>
    <w:semiHidden/>
    <w:unhideWhenUsed/>
    <w:rsid w:val="00EB69D3"/>
    <w:rPr>
      <w:rFonts w:ascii="Consolas" w:hAnsi="Consolas"/>
      <w:sz w:val="22"/>
      <w:szCs w:val="20"/>
    </w:rPr>
  </w:style>
  <w:style w:type="character" w:styleId="MquinadeescribirHTML">
    <w:name w:val="HTML Typewriter"/>
    <w:basedOn w:val="Fuentedeprrafopredeter"/>
    <w:uiPriority w:val="99"/>
    <w:semiHidden/>
    <w:unhideWhenUsed/>
    <w:rsid w:val="00EB69D3"/>
    <w:rPr>
      <w:rFonts w:ascii="Consolas" w:hAnsi="Consolas"/>
      <w:sz w:val="22"/>
      <w:szCs w:val="20"/>
    </w:rPr>
  </w:style>
  <w:style w:type="paragraph" w:styleId="TtuloTDC">
    <w:name w:val="TOC Heading"/>
    <w:basedOn w:val="Ttulo1"/>
    <w:next w:val="Normal"/>
    <w:uiPriority w:val="39"/>
    <w:semiHidden/>
    <w:unhideWhenUsed/>
    <w:qFormat/>
    <w:rsid w:val="00EB69D3"/>
    <w:pPr>
      <w:spacing w:before="240"/>
      <w:ind w:firstLine="720"/>
      <w:jc w:val="left"/>
      <w:outlineLvl w:val="9"/>
    </w:pPr>
    <w:rPr>
      <w:b w:val="0"/>
      <w:bCs w:val="0"/>
      <w:color w:val="6E6E6E" w:themeColor="accent1" w:themeShade="80"/>
      <w:sz w:val="32"/>
      <w:szCs w:val="32"/>
    </w:rPr>
  </w:style>
  <w:style w:type="character" w:styleId="Referenciaintensa">
    <w:name w:val="Intense Reference"/>
    <w:basedOn w:val="Fuentedeprrafopredeter"/>
    <w:uiPriority w:val="32"/>
    <w:semiHidden/>
    <w:unhideWhenUsed/>
    <w:qFormat/>
    <w:rsid w:val="00EB69D3"/>
    <w:rPr>
      <w:b/>
      <w:bCs/>
      <w:caps w:val="0"/>
      <w:smallCaps/>
      <w:color w:val="6E6E6E" w:themeColor="accent1" w:themeShade="80"/>
      <w:spacing w:val="5"/>
    </w:rPr>
  </w:style>
  <w:style w:type="character" w:styleId="nfasisintenso">
    <w:name w:val="Intense Emphasis"/>
    <w:basedOn w:val="Fuentedeprrafopredeter"/>
    <w:uiPriority w:val="21"/>
    <w:semiHidden/>
    <w:unhideWhenUsed/>
    <w:qFormat/>
    <w:rsid w:val="00EB69D3"/>
    <w:rPr>
      <w:i/>
      <w:iCs/>
      <w:color w:val="6E6E6E" w:themeColor="accent1" w:themeShade="80"/>
    </w:rPr>
  </w:style>
  <w:style w:type="table" w:styleId="Tablaconcuadrcula4-nfasis4">
    <w:name w:val="Grid Table 4 Accent 4"/>
    <w:basedOn w:val="Tablanormal"/>
    <w:uiPriority w:val="49"/>
    <w:rsid w:val="003F7CBD"/>
    <w:pPr>
      <w:spacing w:line="240" w:lineRule="auto"/>
    </w:p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color w:val="FFFFFF" w:themeColor="background1"/>
      </w:rPr>
      <w:tblPr/>
      <w:tcPr>
        <w:tcBorders>
          <w:top w:val="single" w:sz="4" w:space="0" w:color="808080" w:themeColor="accent4"/>
          <w:left w:val="single" w:sz="4" w:space="0" w:color="808080" w:themeColor="accent4"/>
          <w:bottom w:val="single" w:sz="4" w:space="0" w:color="808080" w:themeColor="accent4"/>
          <w:right w:val="single" w:sz="4" w:space="0" w:color="808080" w:themeColor="accent4"/>
          <w:insideH w:val="nil"/>
          <w:insideV w:val="nil"/>
        </w:tcBorders>
        <w:shd w:val="clear" w:color="auto" w:fill="808080" w:themeFill="accent4"/>
      </w:tcPr>
    </w:tblStylePr>
    <w:tblStylePr w:type="lastRow">
      <w:rPr>
        <w:b/>
        <w:bCs/>
      </w:rPr>
      <w:tblPr/>
      <w:tcPr>
        <w:tcBorders>
          <w:top w:val="double" w:sz="4" w:space="0" w:color="808080" w:themeColor="accent4"/>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499933">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244286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89635972">
      <w:bodyDiv w:val="1"/>
      <w:marLeft w:val="0"/>
      <w:marRight w:val="0"/>
      <w:marTop w:val="0"/>
      <w:marBottom w:val="0"/>
      <w:divBdr>
        <w:top w:val="none" w:sz="0" w:space="0" w:color="auto"/>
        <w:left w:val="none" w:sz="0" w:space="0" w:color="auto"/>
        <w:bottom w:val="none" w:sz="0" w:space="0" w:color="auto"/>
        <w:right w:val="none" w:sz="0" w:space="0" w:color="auto"/>
      </w:divBdr>
    </w:div>
    <w:div w:id="524514380">
      <w:bodyDiv w:val="1"/>
      <w:marLeft w:val="0"/>
      <w:marRight w:val="0"/>
      <w:marTop w:val="0"/>
      <w:marBottom w:val="0"/>
      <w:divBdr>
        <w:top w:val="none" w:sz="0" w:space="0" w:color="auto"/>
        <w:left w:val="none" w:sz="0" w:space="0" w:color="auto"/>
        <w:bottom w:val="none" w:sz="0" w:space="0" w:color="auto"/>
        <w:right w:val="none" w:sz="0" w:space="0" w:color="auto"/>
      </w:divBdr>
    </w:div>
    <w:div w:id="578445464">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821506570">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60334533">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112536">
      <w:bodyDiv w:val="1"/>
      <w:marLeft w:val="0"/>
      <w:marRight w:val="0"/>
      <w:marTop w:val="0"/>
      <w:marBottom w:val="0"/>
      <w:divBdr>
        <w:top w:val="none" w:sz="0" w:space="0" w:color="auto"/>
        <w:left w:val="none" w:sz="0" w:space="0" w:color="auto"/>
        <w:bottom w:val="none" w:sz="0" w:space="0" w:color="auto"/>
        <w:right w:val="none" w:sz="0" w:space="0" w:color="auto"/>
      </w:divBdr>
    </w:div>
    <w:div w:id="1307516853">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349755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801130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74574437">
      <w:bodyDiv w:val="1"/>
      <w:marLeft w:val="0"/>
      <w:marRight w:val="0"/>
      <w:marTop w:val="0"/>
      <w:marBottom w:val="0"/>
      <w:divBdr>
        <w:top w:val="none" w:sz="0" w:space="0" w:color="auto"/>
        <w:left w:val="none" w:sz="0" w:space="0" w:color="auto"/>
        <w:bottom w:val="none" w:sz="0" w:space="0" w:color="auto"/>
        <w:right w:val="none" w:sz="0" w:space="0" w:color="auto"/>
      </w:divBdr>
    </w:div>
    <w:div w:id="2076585474">
      <w:bodyDiv w:val="1"/>
      <w:marLeft w:val="0"/>
      <w:marRight w:val="0"/>
      <w:marTop w:val="0"/>
      <w:marBottom w:val="0"/>
      <w:divBdr>
        <w:top w:val="none" w:sz="0" w:space="0" w:color="auto"/>
        <w:left w:val="none" w:sz="0" w:space="0" w:color="auto"/>
        <w:bottom w:val="none" w:sz="0" w:space="0" w:color="auto"/>
        <w:right w:val="none" w:sz="0" w:space="0" w:color="auto"/>
      </w:divBdr>
    </w:div>
    <w:div w:id="2090542680">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ngenieria\Downloads\tf16392902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F79258109E74E47A6E34DA68C0DBEA6"/>
        <w:category>
          <w:name w:val="General"/>
          <w:gallery w:val="placeholder"/>
        </w:category>
        <w:types>
          <w:type w:val="bbPlcHdr"/>
        </w:types>
        <w:behaviors>
          <w:behavior w:val="content"/>
        </w:behaviors>
        <w:guid w:val="{59B296F7-6288-46A9-B9FB-F0CE7991D367}"/>
      </w:docPartPr>
      <w:docPartBody>
        <w:p w:rsidR="00CF0CF3" w:rsidRDefault="00FA1F7E" w:rsidP="00FA1F7E">
          <w:pPr>
            <w:pStyle w:val="7F79258109E74E47A6E34DA68C0DBEA6"/>
          </w:pPr>
          <w:r>
            <w:rPr>
              <w:lang w:bidi="es-ES"/>
            </w:rPr>
            <w:t>Incluya todas las ilustraciones en su propia sección, después de las referencias (y, si corresponde, después de las notas al pie y las tablas). Incluya un título numerado para cada ilustración. Use el estilo de tabla o ilustración para agregar fácilmente espaciado entre la ilustración y el 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1F7E"/>
    <w:rsid w:val="003B14D2"/>
    <w:rsid w:val="00541724"/>
    <w:rsid w:val="0056292F"/>
    <w:rsid w:val="006026C4"/>
    <w:rsid w:val="006A372C"/>
    <w:rsid w:val="008E0ED8"/>
    <w:rsid w:val="009650AD"/>
    <w:rsid w:val="00C02CC3"/>
    <w:rsid w:val="00C54ABA"/>
    <w:rsid w:val="00CF0CF3"/>
    <w:rsid w:val="00FA1F7E"/>
  </w:rsids>
  <m:mathPr>
    <m:mathFont m:val="Cambria Math"/>
    <m:brkBin m:val="before"/>
    <m:brkBinSub m:val="--"/>
    <m:smallFrac m:val="0"/>
    <m:dispDef/>
    <m:lMargin m:val="0"/>
    <m:rMargin m:val="0"/>
    <m:defJc m:val="centerGroup"/>
    <m:wrapIndent m:val="1440"/>
    <m:intLim m:val="subSup"/>
    <m:naryLim m:val="undOvr"/>
  </m:mathPr>
  <w:themeFontLang w:val="es-419"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560A4F74"/>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s-419" w:eastAsia="es-419"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5" w:unhideWhenUsed="1" w:qFormat="1"/>
    <w:lsdException w:name="heading 4" w:semiHidden="1" w:uiPriority="5" w:unhideWhenUsed="1" w:qFormat="1"/>
    <w:lsdException w:name="heading 5" w:semiHidden="1" w:uiPriority="5"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3">
    <w:name w:val="heading 3"/>
    <w:basedOn w:val="Normal"/>
    <w:next w:val="Normal"/>
    <w:link w:val="Ttulo3Car"/>
    <w:uiPriority w:val="5"/>
    <w:qFormat/>
    <w:pPr>
      <w:keepNext/>
      <w:keepLines/>
      <w:spacing w:after="0" w:line="480" w:lineRule="auto"/>
      <w:ind w:firstLine="720"/>
      <w:outlineLvl w:val="2"/>
    </w:pPr>
    <w:rPr>
      <w:rFonts w:asciiTheme="majorHAnsi" w:eastAsiaTheme="majorEastAsia" w:hAnsiTheme="majorHAnsi" w:cstheme="majorBidi"/>
      <w:b/>
      <w:bCs/>
      <w:color w:val="000000" w:themeColor="text1"/>
      <w:sz w:val="24"/>
      <w:szCs w:val="24"/>
      <w:lang w:val="es-ES" w:eastAsia="ja-JP"/>
    </w:rPr>
  </w:style>
  <w:style w:type="paragraph" w:styleId="Ttulo4">
    <w:name w:val="heading 4"/>
    <w:basedOn w:val="Normal"/>
    <w:next w:val="Normal"/>
    <w:link w:val="Ttulo4Car"/>
    <w:uiPriority w:val="5"/>
    <w:qFormat/>
    <w:pPr>
      <w:keepNext/>
      <w:keepLines/>
      <w:spacing w:after="0" w:line="480" w:lineRule="auto"/>
      <w:ind w:firstLine="720"/>
      <w:outlineLvl w:val="3"/>
    </w:pPr>
    <w:rPr>
      <w:rFonts w:asciiTheme="majorHAnsi" w:eastAsiaTheme="majorEastAsia" w:hAnsiTheme="majorHAnsi" w:cstheme="majorBidi"/>
      <w:b/>
      <w:bCs/>
      <w:i/>
      <w:iCs/>
      <w:color w:val="000000" w:themeColor="text1"/>
      <w:sz w:val="24"/>
      <w:szCs w:val="24"/>
      <w:lang w:val="es-ES" w:eastAsia="ja-JP"/>
    </w:rPr>
  </w:style>
  <w:style w:type="paragraph" w:styleId="Ttulo5">
    <w:name w:val="heading 5"/>
    <w:basedOn w:val="Normal"/>
    <w:next w:val="Normal"/>
    <w:link w:val="Ttulo5Car"/>
    <w:uiPriority w:val="5"/>
    <w:qFormat/>
    <w:pPr>
      <w:keepNext/>
      <w:keepLines/>
      <w:spacing w:after="0" w:line="480" w:lineRule="auto"/>
      <w:ind w:firstLine="720"/>
      <w:outlineLvl w:val="4"/>
    </w:pPr>
    <w:rPr>
      <w:rFonts w:asciiTheme="majorHAnsi" w:eastAsiaTheme="majorEastAsia" w:hAnsiTheme="majorHAnsi" w:cstheme="majorBidi"/>
      <w:i/>
      <w:iCs/>
      <w:color w:val="000000" w:themeColor="text1"/>
      <w:sz w:val="24"/>
      <w:szCs w:val="24"/>
      <w:lang w:val="es-ES"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5"/>
    <w:rPr>
      <w:rFonts w:asciiTheme="majorHAnsi" w:eastAsiaTheme="majorEastAsia" w:hAnsiTheme="majorHAnsi" w:cstheme="majorBidi"/>
      <w:b/>
      <w:bCs/>
      <w:color w:val="000000" w:themeColor="text1"/>
      <w:sz w:val="24"/>
      <w:szCs w:val="24"/>
      <w:lang w:val="es-ES" w:eastAsia="ja-JP"/>
    </w:rPr>
  </w:style>
  <w:style w:type="character" w:customStyle="1" w:styleId="Ttulo4Car">
    <w:name w:val="Título 4 Car"/>
    <w:basedOn w:val="Fuentedeprrafopredeter"/>
    <w:link w:val="Ttulo4"/>
    <w:uiPriority w:val="5"/>
    <w:rPr>
      <w:rFonts w:asciiTheme="majorHAnsi" w:eastAsiaTheme="majorEastAsia" w:hAnsiTheme="majorHAnsi" w:cstheme="majorBidi"/>
      <w:b/>
      <w:bCs/>
      <w:i/>
      <w:iCs/>
      <w:color w:val="000000" w:themeColor="text1"/>
      <w:sz w:val="24"/>
      <w:szCs w:val="24"/>
      <w:lang w:val="es-ES" w:eastAsia="ja-JP"/>
    </w:rPr>
  </w:style>
  <w:style w:type="character" w:customStyle="1" w:styleId="Ttulo5Car">
    <w:name w:val="Título 5 Car"/>
    <w:basedOn w:val="Fuentedeprrafopredeter"/>
    <w:link w:val="Ttulo5"/>
    <w:uiPriority w:val="5"/>
    <w:rPr>
      <w:rFonts w:asciiTheme="majorHAnsi" w:eastAsiaTheme="majorEastAsia" w:hAnsiTheme="majorHAnsi" w:cstheme="majorBidi"/>
      <w:i/>
      <w:iCs/>
      <w:color w:val="000000" w:themeColor="text1"/>
      <w:sz w:val="24"/>
      <w:szCs w:val="24"/>
      <w:lang w:val="es-ES" w:eastAsia="ja-JP"/>
    </w:rPr>
  </w:style>
  <w:style w:type="character" w:styleId="nfasis">
    <w:name w:val="Emphasis"/>
    <w:basedOn w:val="Fuentedeprrafopredeter"/>
    <w:uiPriority w:val="4"/>
    <w:qFormat/>
    <w:rsid w:val="00FA1F7E"/>
    <w:rPr>
      <w:i/>
      <w:iCs/>
    </w:rPr>
  </w:style>
  <w:style w:type="character" w:styleId="Refdenotaalpie">
    <w:name w:val="footnote reference"/>
    <w:basedOn w:val="Fuentedeprrafopredeter"/>
    <w:uiPriority w:val="99"/>
    <w:qFormat/>
    <w:rPr>
      <w:vertAlign w:val="superscript"/>
    </w:rPr>
  </w:style>
  <w:style w:type="paragraph" w:customStyle="1" w:styleId="7CA992289E1E43ACB16DC8CC7521046E">
    <w:name w:val="7CA992289E1E43ACB16DC8CC7521046E"/>
    <w:rsid w:val="00FA1F7E"/>
  </w:style>
  <w:style w:type="paragraph" w:customStyle="1" w:styleId="7F79258109E74E47A6E34DA68C0DBEA6">
    <w:name w:val="7F79258109E74E47A6E34DA68C0DBEA6"/>
    <w:rsid w:val="00FA1F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6C6C6C"/>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employees xmlns="http://schemas.microsoft.com/temp/samples">
  <employee>
    <CustomerName>&lt;?xml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wp14"&gt;&lt;w:body&gt;&lt;w:p w14:paraId="07097ABB" w14:textId="1DC55869" w:rsidR="00842E41" w:rsidRDefault="00842E41" w:rsidP="00842E41"&gt;&lt;w:r&gt;&lt;w:t&gt;F&lt;/w:t&gt;&lt;/w:r&gt;&lt;w:r&gt;&lt;w:t&gt;S&lt;/w:t&gt;&lt;/w:r&gt;&lt;/w:p&gt;&lt;w:sectPr w:rsidR="00842E41"&gt;&lt;w:pgSz w:w="12240" w:h="15840"/&gt;&lt;w:pgMar w:top="1417" w:right="1701" w:bottom="1417" w:left="1701"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Id="rId1" Type="http://schemas.openxmlformats.org/officeDocument/2006/relationships/styles" Target="styles.xml"/&gt;&lt;/Relationships&gt;&lt;/pkg:xmlData&gt;&lt;/pkg:part&gt;&lt;pkg:part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w16du"&gt;&lt;w:docDefaults&gt;&lt;w:rPrDefault&gt;&lt;w:rPr&gt;&lt;w:rFonts w:asciiTheme="minorHAnsi" w:eastAsiaTheme="minorEastAsia" w:hAnsiTheme="minorHAnsi" w:cstheme="minorBidi"/&gt;&lt;w:color w:val="000000" w:themeColor="text1"/&gt;&lt;w:sz w:val="24"/&gt;&lt;w:szCs w:val="24"/&gt;&lt;w:lang w:val="es-ES" w:eastAsia="ja-JP" w:bidi="ar-SA"/&gt;&lt;/w:rPr&gt;&lt;/w:rPrDefault&gt;&lt;w:pPrDefault&gt;&lt;w:pPr&gt;&lt;w:spacing w:line="480" w:lineRule="auto"/&gt;&lt;w:ind w:firstLine="720"/&gt;&lt;/w:pPr&gt;&lt;/w:pPrDefault&gt;&lt;/w:docDefaults&gt;&lt;w:style w:type="paragraph" w:default="1" w:styleId="Normal"&gt;&lt;w:name w:val="Normal"/&gt;&lt;w:qFormat/&gt;&lt;w:rsid w:val="00C925C8"/&gt;&lt;/w:style&gt;&lt;w:style w:type="character" w:default="1" w:styleId="Fuentedeprrafopredeter"&gt;&lt;w:name w:val="Default Paragraph Font"/&gt;&lt;w:uiPriority w:val="1"/&gt;&lt;w:unhideWhenUsed/&gt;&lt;/w:style&gt;&lt;w:style w:type="table" w:default="1" w:styleId="Tablanormal"&gt;&lt;w:name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w:styleId="Sinlista"&gt;&lt;w:name w:val="No List"/&gt;&lt;w:uiPriority w:val="99"/&gt;&lt;w:semiHidden/&gt;&lt;w:unhideWhenUsed/&gt;&lt;/w:style&gt;&lt;/w:styles&gt;&lt;/pkg:xmlData&gt;&lt;/pkg:part&gt;&lt;/pkg:package&gt;
</CustomerName>
    <CompanyName/>
    <SenderAddress/>
    <Address/>
  </employee>
</employe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8E728A-96FF-4995-885C-5AF887AB0C35}">
  <ds:schemaRefs>
    <ds:schemaRef ds:uri="http://schemas.microsoft.com/temp/samples"/>
  </ds:schemaRefs>
</ds:datastoreItem>
</file>

<file path=customXml/itemProps2.xml><?xml version="1.0" encoding="utf-8"?>
<ds:datastoreItem xmlns:ds="http://schemas.openxmlformats.org/officeDocument/2006/customXml" ds:itemID="{72C9674E-CD5B-42A3-B946-EC070EE24B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tf16392902_win32</Template>
  <TotalTime>1</TotalTime>
  <Pages>12</Pages>
  <Words>1407</Words>
  <Characters>7743</Characters>
  <Application>Microsoft Office Word</Application>
  <DocSecurity>0</DocSecurity>
  <Lines>64</Lines>
  <Paragraphs>18</Paragraphs>
  <ScaleCrop>false</ScaleCrop>
  <Company/>
  <LinksUpToDate>false</LinksUpToDate>
  <CharactersWithSpaces>9132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Ingenieria</dc:creator>
  <cp:keywords/>
  <dc:description/>
  <cp:lastModifiedBy>Daniel Felipe Chavez Gonzalez</cp:lastModifiedBy>
  <cp:revision>2</cp:revision>
  <cp:lastPrinted>2024-10-23T06:57:00Z</cp:lastPrinted>
  <dcterms:created xsi:type="dcterms:W3CDTF">2024-11-22T06:56:00Z</dcterms:created>
  <dcterms:modified xsi:type="dcterms:W3CDTF">2024-11-22T06:56:00Z</dcterms:modified>
</cp:coreProperties>
</file>